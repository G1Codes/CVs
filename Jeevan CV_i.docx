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2A2604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2A2604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2AD21B01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03386F4" w14:textId="77777777" w:rsidR="00752795" w:rsidRDefault="00752795" w:rsidP="00752795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33CD2299" w14:textId="77777777" w:rsidR="00752795" w:rsidRPr="005318EF" w:rsidRDefault="00752795" w:rsidP="00752795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3608BCB9" w14:textId="18B6AC08" w:rsidR="00752795" w:rsidRPr="00752795" w:rsidRDefault="00752795" w:rsidP="00752795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22EC5988" w14:textId="58F68A6E" w:rsidR="00752795" w:rsidRDefault="00752795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06B7885C" w14:textId="77777777" w:rsidR="00752795" w:rsidRPr="00721062" w:rsidRDefault="00752795" w:rsidP="00752795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49F6E0DA" w14:textId="77777777" w:rsidR="00752795" w:rsidRPr="00721062" w:rsidRDefault="00752795" w:rsidP="00752795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1F1CE436" w14:textId="77777777" w:rsidR="00752795" w:rsidRPr="00721062" w:rsidRDefault="00752795" w:rsidP="0075279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0529710F" w14:textId="1CAEFEDD" w:rsidR="00752795" w:rsidRPr="00752795" w:rsidRDefault="00752795" w:rsidP="0075279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1F07BBAC" w14:textId="77777777" w:rsidR="00752795" w:rsidRDefault="00752795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083CE365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31AA87ED" w14:textId="134DDC6A" w:rsidR="001F7A28" w:rsidRPr="00752795" w:rsidRDefault="001F7A28" w:rsidP="00752795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5E2AB9C" w14:textId="77777777" w:rsidR="00551F05" w:rsidRPr="00A3224B" w:rsidRDefault="002A2604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</w:rPr>
            </w:pPr>
            <w:hyperlink r:id="rId16" w:history="1">
              <w:r w:rsidR="00551F05" w:rsidRPr="007717CC">
                <w:rPr>
                  <w:rFonts w:ascii="Calibri" w:hAnsi="Calibri" w:cs="Calibri"/>
                  <w:b/>
                  <w:bCs/>
                  <w:sz w:val="24"/>
                  <w:u w:val="single"/>
                </w:rPr>
                <w:t>Real Estate Price Prediction Web App</w:t>
              </w:r>
            </w:hyperlink>
            <w:r w:rsidR="00551F05" w:rsidRPr="00A3453A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(</w:t>
            </w:r>
            <w:proofErr w:type="spellStart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Streamlit</w:t>
            </w:r>
            <w:proofErr w:type="spellEnd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 xml:space="preserve">)  </w:t>
            </w:r>
          </w:p>
          <w:p w14:paraId="13DE6906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D02B47">
              <w:rPr>
                <w:rFonts w:ascii="Calibri" w:hAnsi="Calibri" w:cs="Calibri"/>
                <w:lang w:val="en-IN"/>
              </w:rPr>
              <w:t xml:space="preserve">Built a </w:t>
            </w:r>
            <w:proofErr w:type="spellStart"/>
            <w:r w:rsidRPr="00D02B47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D02B47">
              <w:rPr>
                <w:rFonts w:ascii="Calibri" w:hAnsi="Calibri" w:cs="Calibri"/>
                <w:lang w:val="en-IN"/>
              </w:rPr>
              <w:t xml:space="preserve"> web app to predict real estate prices using a Random Forest model with 85% accuracy.</w:t>
            </w: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Techdata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Solutions </w:t>
      </w:r>
    </w:p>
    <w:p w14:paraId="1E043153" w14:textId="5FE479B6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Science Intern</w:t>
      </w:r>
    </w:p>
    <w:p w14:paraId="5E3477ED" w14:textId="53E9D9F2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2292F988" w14:textId="2EF559EF" w:rsidR="008077E7" w:rsidRPr="008077E7" w:rsidRDefault="008077E7" w:rsidP="008077E7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Explored applications of </w:t>
      </w:r>
      <w:r w:rsidRPr="004553F0">
        <w:rPr>
          <w:rFonts w:ascii="Calibri" w:hAnsi="Calibri" w:cs="Calibri"/>
          <w:b/>
          <w:bCs/>
          <w:lang w:val="en-IN"/>
        </w:rPr>
        <w:t>Generative AI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LLMs</w:t>
      </w:r>
      <w:r w:rsidRPr="004553F0">
        <w:rPr>
          <w:rFonts w:ascii="Calibri" w:hAnsi="Calibri" w:cs="Calibri"/>
          <w:lang w:val="en-IN"/>
        </w:rPr>
        <w:t xml:space="preserve"> in </w:t>
      </w:r>
      <w:r w:rsidRPr="004553F0">
        <w:rPr>
          <w:rFonts w:ascii="Calibri" w:hAnsi="Calibri" w:cs="Calibri"/>
          <w:b/>
          <w:bCs/>
          <w:lang w:val="en-IN"/>
        </w:rPr>
        <w:t>data science</w:t>
      </w:r>
      <w:r w:rsidRPr="004553F0">
        <w:rPr>
          <w:rFonts w:ascii="Calibri" w:hAnsi="Calibri" w:cs="Calibri"/>
          <w:lang w:val="en-IN"/>
        </w:rPr>
        <w:t xml:space="preserve"> workflows, enhancing automation and analytical depth.</w:t>
      </w:r>
    </w:p>
    <w:p w14:paraId="1E9C0788" w14:textId="61F8D868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lastRenderedPageBreak/>
        <w:t xml:space="preserve">Worked on real-world datasets, applying data preprocessing, </w:t>
      </w:r>
      <w:r w:rsidRPr="004553F0">
        <w:rPr>
          <w:rFonts w:ascii="Calibri" w:hAnsi="Calibri" w:cs="Calibri"/>
          <w:b/>
          <w:bCs/>
          <w:lang w:val="en-IN"/>
        </w:rPr>
        <w:t>EDA</w:t>
      </w:r>
      <w:r w:rsidRPr="004553F0">
        <w:rPr>
          <w:rFonts w:ascii="Calibri" w:hAnsi="Calibri" w:cs="Calibri"/>
          <w:lang w:val="en-IN"/>
        </w:rPr>
        <w:t xml:space="preserve">, and </w:t>
      </w:r>
      <w:r w:rsidRPr="004553F0">
        <w:rPr>
          <w:rFonts w:ascii="Calibri" w:hAnsi="Calibri" w:cs="Calibri"/>
          <w:b/>
          <w:bCs/>
          <w:lang w:val="en-IN"/>
        </w:rPr>
        <w:t>machine learning</w:t>
      </w:r>
      <w:r w:rsidRPr="004553F0">
        <w:rPr>
          <w:rFonts w:ascii="Calibri" w:hAnsi="Calibri" w:cs="Calibri"/>
          <w:lang w:val="en-IN"/>
        </w:rPr>
        <w:t xml:space="preserve"> techniques to solve business problems.</w:t>
      </w:r>
    </w:p>
    <w:p w14:paraId="62D9AC52" w14:textId="77777777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Built and evaluated </w:t>
      </w:r>
      <w:r w:rsidRPr="004553F0">
        <w:rPr>
          <w:rFonts w:ascii="Calibri" w:hAnsi="Calibri" w:cs="Calibri"/>
          <w:b/>
          <w:bCs/>
          <w:lang w:val="en-IN"/>
        </w:rPr>
        <w:t>predictive models</w:t>
      </w:r>
      <w:r w:rsidRPr="004553F0">
        <w:rPr>
          <w:rFonts w:ascii="Calibri" w:hAnsi="Calibri" w:cs="Calibri"/>
          <w:lang w:val="en-IN"/>
        </w:rPr>
        <w:t xml:space="preserve">, and developed insightful visualizations using </w:t>
      </w:r>
      <w:r w:rsidRPr="004553F0">
        <w:rPr>
          <w:rFonts w:ascii="Calibri" w:hAnsi="Calibri" w:cs="Calibri"/>
          <w:b/>
          <w:bCs/>
          <w:lang w:val="en-IN"/>
        </w:rPr>
        <w:t>Matplotlib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Seaborn</w:t>
      </w:r>
      <w:r w:rsidRPr="004553F0">
        <w:rPr>
          <w:rFonts w:ascii="Calibri" w:hAnsi="Calibri" w:cs="Calibri"/>
          <w:lang w:val="en-IN"/>
        </w:rPr>
        <w:t xml:space="preserve"> for data-driven decision-making.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bookmarkEnd w:id="0"/>
    <w:p w14:paraId="78E4BFBF" w14:textId="697DCF8E" w:rsidR="00C63049" w:rsidRDefault="00DA48F4" w:rsidP="00081937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1A906EBA" w14:textId="02984D2F" w:rsidR="00EC3AFD" w:rsidRDefault="00EC3AFD" w:rsidP="00EC3AFD">
      <w:pPr>
        <w:ind w:right="0"/>
        <w:rPr>
          <w:rFonts w:ascii="Calibri" w:hAnsi="Calibri" w:cs="Calibri"/>
        </w:rPr>
      </w:pPr>
    </w:p>
    <w:p w14:paraId="27D5B53B" w14:textId="29590AB6" w:rsidR="00EC3AFD" w:rsidRDefault="00EC3AFD" w:rsidP="00EC3AFD">
      <w:pPr>
        <w:ind w:right="0"/>
        <w:rPr>
          <w:rFonts w:ascii="Calibri" w:hAnsi="Calibri" w:cs="Calibri"/>
          <w:b/>
          <w:bCs/>
          <w:sz w:val="24"/>
        </w:rPr>
      </w:pPr>
      <w:r w:rsidRPr="00EC3AFD">
        <w:rPr>
          <w:rFonts w:ascii="Calibri" w:hAnsi="Calibri" w:cs="Calibri"/>
          <w:b/>
          <w:bCs/>
          <w:sz w:val="24"/>
        </w:rPr>
        <w:t>IKS Health</w:t>
      </w:r>
    </w:p>
    <w:p w14:paraId="57FCA7BB" w14:textId="1B9F5676" w:rsidR="00EC3AFD" w:rsidRDefault="00EC3AFD" w:rsidP="00EC3AFD">
      <w:pPr>
        <w:ind w:right="0"/>
        <w:rPr>
          <w:rFonts w:ascii="Calibri" w:hAnsi="Calibri" w:cs="Calibri"/>
        </w:rPr>
      </w:pPr>
      <w:r w:rsidRPr="00EC3AFD">
        <w:rPr>
          <w:rFonts w:ascii="Calibri" w:hAnsi="Calibri" w:cs="Calibri"/>
        </w:rPr>
        <w:t>Data Analyst</w:t>
      </w:r>
    </w:p>
    <w:p w14:paraId="4AC49BB2" w14:textId="236D5589" w:rsidR="00EC3AFD" w:rsidRDefault="00EC3AFD" w:rsidP="00EC3AFD">
      <w:pPr>
        <w:ind w:right="0"/>
        <w:rPr>
          <w:rFonts w:ascii="Calibri" w:hAnsi="Calibri" w:cs="Calibri"/>
        </w:rPr>
      </w:pPr>
      <w:r w:rsidRPr="00EC3AFD">
        <w:rPr>
          <w:rFonts w:ascii="Calibri" w:hAnsi="Calibri" w:cs="Calibri"/>
        </w:rPr>
        <w:t>(May 2017 – Jan 2018)</w:t>
      </w:r>
    </w:p>
    <w:p w14:paraId="43AABC32" w14:textId="11973ED4" w:rsidR="00EC3AFD" w:rsidRPr="00EC3AFD" w:rsidRDefault="00EC3AFD" w:rsidP="00EC3AF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C3AFD">
        <w:rPr>
          <w:rFonts w:ascii="Calibri" w:hAnsi="Calibri" w:cs="Calibri"/>
        </w:rPr>
        <w:t>Extracted and interpreted clinical data from medical records to support research, quality improvement, and regulatory</w:t>
      </w:r>
    </w:p>
    <w:p w14:paraId="0802B0D2" w14:textId="77777777" w:rsidR="00EC3AFD" w:rsidRPr="00EC3AFD" w:rsidRDefault="00EC3AFD" w:rsidP="00EC3AFD">
      <w:pPr>
        <w:pStyle w:val="ListParagraph"/>
        <w:ind w:right="0"/>
        <w:rPr>
          <w:rFonts w:ascii="Calibri" w:hAnsi="Calibri" w:cs="Calibri"/>
        </w:rPr>
      </w:pPr>
      <w:r w:rsidRPr="00EC3AFD">
        <w:rPr>
          <w:rFonts w:ascii="Calibri" w:hAnsi="Calibri" w:cs="Calibri"/>
        </w:rPr>
        <w:t>reporting initiatives.</w:t>
      </w:r>
    </w:p>
    <w:p w14:paraId="6A4615EB" w14:textId="50632503" w:rsidR="00EC3AFD" w:rsidRPr="00EC3AFD" w:rsidRDefault="00EC3AFD" w:rsidP="00EC3AF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C3AFD">
        <w:rPr>
          <w:rFonts w:ascii="Calibri" w:hAnsi="Calibri" w:cs="Calibri"/>
        </w:rPr>
        <w:t>Analyzed patient data trends using standardized abstraction tools and provided actionable insights to healthcare teams to</w:t>
      </w:r>
    </w:p>
    <w:p w14:paraId="34773C2A" w14:textId="1DC3C9F7" w:rsidR="00EC3AFD" w:rsidRPr="00EC3AFD" w:rsidRDefault="00EC3AFD" w:rsidP="00EC3AFD">
      <w:pPr>
        <w:pStyle w:val="ListParagraph"/>
        <w:ind w:right="0"/>
        <w:rPr>
          <w:rFonts w:ascii="Calibri" w:hAnsi="Calibri" w:cs="Calibri"/>
        </w:rPr>
      </w:pPr>
      <w:r w:rsidRPr="00EC3AFD">
        <w:rPr>
          <w:rFonts w:ascii="Calibri" w:hAnsi="Calibri" w:cs="Calibri"/>
        </w:rPr>
        <w:t>improve patient outcomes and compliance.</w:t>
      </w:r>
    </w:p>
    <w:p w14:paraId="1542E32C" w14:textId="77777777" w:rsidR="00994D24" w:rsidRDefault="00994D24" w:rsidP="00081937">
      <w:pPr>
        <w:ind w:right="0"/>
      </w:pPr>
    </w:p>
    <w:p w14:paraId="538D2419" w14:textId="77777777" w:rsidR="00EC3AFD" w:rsidRDefault="00EC3AFD" w:rsidP="00B55FDD">
      <w:pPr>
        <w:pStyle w:val="Subtitle"/>
        <w:ind w:left="93"/>
      </w:pPr>
    </w:p>
    <w:p w14:paraId="10EA62E0" w14:textId="77777777" w:rsidR="00EC3AFD" w:rsidRDefault="00EC3AFD" w:rsidP="00B55FDD">
      <w:pPr>
        <w:pStyle w:val="Subtitle"/>
        <w:ind w:left="93"/>
      </w:pPr>
    </w:p>
    <w:p w14:paraId="48DFA998" w14:textId="77777777" w:rsidR="00EC3AFD" w:rsidRDefault="00EC3AFD" w:rsidP="00B55FDD">
      <w:pPr>
        <w:pStyle w:val="Subtitle"/>
        <w:ind w:left="93"/>
      </w:pPr>
    </w:p>
    <w:p w14:paraId="3C3314D8" w14:textId="0ADFDAF5" w:rsidR="00B55FDD" w:rsidRPr="008628E3" w:rsidRDefault="002A2604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lastRenderedPageBreak/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1B5A3" w14:textId="77777777" w:rsidR="002A2604" w:rsidRDefault="002A2604" w:rsidP="00AA35A8">
      <w:pPr>
        <w:spacing w:line="240" w:lineRule="auto"/>
      </w:pPr>
      <w:r>
        <w:separator/>
      </w:r>
    </w:p>
  </w:endnote>
  <w:endnote w:type="continuationSeparator" w:id="0">
    <w:p w14:paraId="6FBEF4D7" w14:textId="77777777" w:rsidR="002A2604" w:rsidRDefault="002A2604" w:rsidP="00AA35A8">
      <w:pPr>
        <w:spacing w:line="240" w:lineRule="auto"/>
      </w:pPr>
      <w:r>
        <w:continuationSeparator/>
      </w:r>
    </w:p>
  </w:endnote>
  <w:endnote w:type="continuationNotice" w:id="1">
    <w:p w14:paraId="733B1C34" w14:textId="77777777" w:rsidR="002A2604" w:rsidRDefault="002A26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20C91" w14:textId="77777777" w:rsidR="002A2604" w:rsidRDefault="002A2604" w:rsidP="00AA35A8">
      <w:pPr>
        <w:spacing w:line="240" w:lineRule="auto"/>
      </w:pPr>
      <w:r>
        <w:separator/>
      </w:r>
    </w:p>
  </w:footnote>
  <w:footnote w:type="continuationSeparator" w:id="0">
    <w:p w14:paraId="4C4D873D" w14:textId="77777777" w:rsidR="002A2604" w:rsidRDefault="002A2604" w:rsidP="00AA35A8">
      <w:pPr>
        <w:spacing w:line="240" w:lineRule="auto"/>
      </w:pPr>
      <w:r>
        <w:continuationSeparator/>
      </w:r>
    </w:p>
  </w:footnote>
  <w:footnote w:type="continuationNotice" w:id="1">
    <w:p w14:paraId="17A94FBF" w14:textId="77777777" w:rsidR="002A2604" w:rsidRDefault="002A260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5.05pt;height:15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57" type="#_x0000_t75" style="width:15.05pt;height:15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2604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8A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13DB"/>
    <w:rsid w:val="00664BBB"/>
    <w:rsid w:val="00667881"/>
    <w:rsid w:val="00672114"/>
    <w:rsid w:val="00672CAA"/>
    <w:rsid w:val="006828A5"/>
    <w:rsid w:val="00686072"/>
    <w:rsid w:val="0069541B"/>
    <w:rsid w:val="006A1E18"/>
    <w:rsid w:val="006A37C0"/>
    <w:rsid w:val="006A4AD4"/>
    <w:rsid w:val="006A7411"/>
    <w:rsid w:val="006A7905"/>
    <w:rsid w:val="006C7F5A"/>
    <w:rsid w:val="006D4544"/>
    <w:rsid w:val="006D657C"/>
    <w:rsid w:val="0070360A"/>
    <w:rsid w:val="007074B6"/>
    <w:rsid w:val="00716BF1"/>
    <w:rsid w:val="00721062"/>
    <w:rsid w:val="00726B1C"/>
    <w:rsid w:val="0073185F"/>
    <w:rsid w:val="00732283"/>
    <w:rsid w:val="007349C0"/>
    <w:rsid w:val="0073788E"/>
    <w:rsid w:val="0074039E"/>
    <w:rsid w:val="00742A42"/>
    <w:rsid w:val="00746B0A"/>
    <w:rsid w:val="00752795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A5817"/>
    <w:rsid w:val="009A784D"/>
    <w:rsid w:val="009B4B3C"/>
    <w:rsid w:val="009C2571"/>
    <w:rsid w:val="009C33CB"/>
    <w:rsid w:val="009C33E8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915"/>
    <w:rsid w:val="00E56C87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49B0"/>
    <w:rsid w:val="00E96C85"/>
    <w:rsid w:val="00EA4C06"/>
    <w:rsid w:val="00EA666A"/>
    <w:rsid w:val="00EB74E8"/>
    <w:rsid w:val="00EC0F79"/>
    <w:rsid w:val="00EC3AFD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1915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eal-estate-analytics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0194B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217D"/>
    <w:rsid w:val="00A31817"/>
    <w:rsid w:val="00AB1F00"/>
    <w:rsid w:val="00AC5889"/>
    <w:rsid w:val="00AD6084"/>
    <w:rsid w:val="00B5069E"/>
    <w:rsid w:val="00B85223"/>
    <w:rsid w:val="00BA1366"/>
    <w:rsid w:val="00BC28A1"/>
    <w:rsid w:val="00BE45E3"/>
    <w:rsid w:val="00C3263E"/>
    <w:rsid w:val="00C36EE2"/>
    <w:rsid w:val="00C51BC4"/>
    <w:rsid w:val="00C53A02"/>
    <w:rsid w:val="00C629B4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2025-08-28T10:16:00Z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
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59"/>
        <w:tblW w:w="52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80"/>
        <w:gridCol w:w="3683"/>
        <w:gridCol w:w="3157"/>
      </w:tblGrid>
      <w:tr w:rsidR="00551F05" w:rsidRPr="00BF435B" w14:paraId="6F1F8DB6" w14:textId="77777777" w:rsidTr="0003130F">
        <w:trPr>
          <w:trHeight w:val="1368"/>
        </w:trPr>
        <w:tc>
          <w:tcPr>
            <w:tcW w:w="11323" w:type="dxa"/>
            <w:gridSpan w:val="4"/>
          </w:tcPr>
          <w:p w14:paraId="2793E0B0" w14:textId="77777777" w:rsidR="00551F05" w:rsidRPr="001540E8" w:rsidRDefault="00551F05" w:rsidP="00551F05">
            <w:pPr>
              <w:pStyle w:val="Title"/>
              <w:ind w:left="93"/>
              <w:rPr>
                <w:szCs w:val="96"/>
              </w:rPr>
            </w:pPr>
            <w:r>
              <w:t>Jivan Patil</w:t>
            </w:r>
          </w:p>
        </w:tc>
      </w:tr>
      <w:tr w:rsidR="00551F05" w:rsidRPr="001540E8" w14:paraId="177EE2A6" w14:textId="77777777" w:rsidTr="00D109C7">
        <w:trPr>
          <w:trHeight w:val="40"/>
        </w:trPr>
        <w:tc>
          <w:tcPr>
            <w:tcW w:w="8171" w:type="dxa"/>
            <w:gridSpan w:val="3"/>
            <w:vAlign w:val="bottom"/>
          </w:tcPr>
          <w:p w14:paraId="288C6DCA" w14:textId="77777777" w:rsidR="00551F05" w:rsidRDefault="00551F05" w:rsidP="00551F05">
            <w:pPr>
              <w:ind w:left="93"/>
              <w:rPr>
                <w:rFonts w:ascii="Montserrat" w:hAnsi="Montserrat"/>
                <w:b/>
                <w:sz w:val="28"/>
                <w:szCs w:val="36"/>
              </w:rPr>
            </w:pPr>
          </w:p>
          <w:p w14:paraId="2E5C9CCD" w14:textId="77777777" w:rsidR="00551F05" w:rsidRPr="00716BF1" w:rsidRDefault="00551F05" w:rsidP="00551F05">
            <w:pPr>
              <w:ind w:left="93"/>
              <w:rPr>
                <w:rFonts w:ascii="Montserrat" w:hAnsi="Montserrat"/>
                <w:b/>
                <w:sz w:val="26"/>
                <w:szCs w:val="26"/>
              </w:rPr>
            </w:pPr>
            <w:r w:rsidRPr="00716BF1">
              <w:rPr>
                <w:rFonts w:ascii="Montserrat" w:hAnsi="Montserrat"/>
                <w:b/>
                <w:sz w:val="26"/>
                <w:szCs w:val="26"/>
              </w:rPr>
              <w:t xml:space="preserve">Data Science, Gen AI &amp; Machine Learning </w:t>
            </w:r>
            <w:r>
              <w:rPr>
                <w:rFonts w:ascii="Montserrat" w:hAnsi="Montserrat"/>
                <w:b/>
                <w:sz w:val="26"/>
                <w:szCs w:val="26"/>
              </w:rPr>
              <w:t>Professional</w:t>
            </w:r>
          </w:p>
        </w:tc>
        <w:tc>
          <w:tcPr>
            <w:tcW w:w="3152" w:type="dxa"/>
            <w:vAlign w:val="bottom"/>
          </w:tcPr>
          <w:p w14:paraId="31F823B7" w14:textId="77777777" w:rsidR="00551F05" w:rsidRPr="001540E8" w:rsidRDefault="00000000" w:rsidP="00551F05">
            <w:pPr>
              <w:pStyle w:val="Subtitle"/>
              <w:ind w:left="93"/>
            </w:pPr>
            <w:sdt>
              <w:sdtPr>
                <w:id w:val="-1704474398"/>
                <w:placeholder>
                  <w:docPart w:val="21309125D6194CE693069F42F49A93EB"/>
                </w:placeholder>
                <w:showingPlcHdr/>
                <w15:appearance w15:val="hidden"/>
              </w:sdtPr>
              <w:sdtContent>
                <w:r w:rsidR="00551F05" w:rsidRPr="001540E8">
                  <w:t>Contact</w:t>
                </w:r>
              </w:sdtContent>
            </w:sdt>
          </w:p>
        </w:tc>
      </w:tr>
      <w:tr w:rsidR="00551F05" w:rsidRPr="00020BEB" w14:paraId="415DF7F3" w14:textId="77777777" w:rsidTr="0003130F">
        <w:trPr>
          <w:trHeight w:val="1809"/>
        </w:trPr>
        <w:tc>
          <w:tcPr>
            <w:tcW w:w="8171" w:type="dxa"/>
            <w:gridSpan w:val="3"/>
            <w:tcBorders>
              <w:bottom w:val="single" w:sz="6" w:space="0" w:color="auto"/>
            </w:tcBorders>
          </w:tcPr>
          <w:p w14:paraId="79C9B27F" w14:textId="77777777" w:rsidR="00551F05" w:rsidRPr="007575C9" w:rsidRDefault="00551F05" w:rsidP="00551F05">
            <w:pPr>
              <w:rPr>
                <w:rFonts w:ascii="Calibri" w:hAnsi="Calibri" w:cs="Calibri"/>
              </w:rPr>
            </w:pPr>
          </w:p>
          <w:p w14:paraId="73503D3A" w14:textId="77777777" w:rsidR="00551F05" w:rsidRPr="0073185F" w:rsidRDefault="00551F05" w:rsidP="00551F05">
            <w:pPr>
              <w:ind w:left="93"/>
              <w:rPr>
                <w:rFonts w:ascii="Calibri" w:hAnsi="Calibri" w:cs="Calibri"/>
              </w:rPr>
            </w:pPr>
            <w:r w:rsidRPr="0073185F">
              <w:rPr>
                <w:rFonts w:ascii="Calibri" w:hAnsi="Calibri" w:cs="Calibri"/>
              </w:rPr>
              <w:t xml:space="preserve">Results-driven Data Scientist specializing in </w:t>
            </w:r>
            <w:r w:rsidRPr="005A06AB">
              <w:rPr>
                <w:rFonts w:ascii="Calibri" w:hAnsi="Calibri" w:cs="Calibri"/>
                <w:b/>
                <w:bCs/>
              </w:rPr>
              <w:t>Generative AI, Machine Learning, and NLP</w:t>
            </w:r>
            <w:r w:rsidRPr="0073185F">
              <w:rPr>
                <w:rFonts w:ascii="Calibri" w:hAnsi="Calibri" w:cs="Calibri"/>
              </w:rPr>
              <w:t xml:space="preserve">. Proficient in developing production-ready </w:t>
            </w:r>
            <w:proofErr w:type="spellStart"/>
            <w:r w:rsidRPr="0073185F">
              <w:rPr>
                <w:rFonts w:ascii="Calibri" w:hAnsi="Calibri" w:cs="Calibri"/>
              </w:rPr>
              <w:t>GenAI</w:t>
            </w:r>
            <w:proofErr w:type="spellEnd"/>
            <w:r w:rsidRPr="0073185F">
              <w:rPr>
                <w:rFonts w:ascii="Calibri" w:hAnsi="Calibri" w:cs="Calibri"/>
              </w:rPr>
              <w:t xml:space="preserve"> applications using </w:t>
            </w:r>
            <w:proofErr w:type="spellStart"/>
            <w:r w:rsidRPr="0073185F">
              <w:rPr>
                <w:rFonts w:ascii="Calibri" w:hAnsi="Calibri" w:cs="Calibri"/>
              </w:rPr>
              <w:t>LangChain</w:t>
            </w:r>
            <w:proofErr w:type="spellEnd"/>
            <w:r w:rsidRPr="0073185F">
              <w:rPr>
                <w:rFonts w:ascii="Calibri" w:hAnsi="Calibri" w:cs="Calibri"/>
              </w:rPr>
              <w:t>, Hugging Face, and vector databases. Adept at statistical modeling, data visualization, and building LLM-based solutions for real-world business problems. Proven ability to collaborate across teams and deliver data-driven insights in fast-paced environments.</w:t>
            </w:r>
          </w:p>
          <w:p w14:paraId="49D1BB2E" w14:textId="77777777" w:rsidR="00B55FDD" w:rsidRPr="007575C9" w:rsidRDefault="00B55FDD" w:rsidP="00551F05">
            <w:pPr>
              <w:ind w:left="93"/>
              <w:rPr>
                <w:rFonts w:ascii="Calibri" w:hAnsi="Calibri" w:cs="Calibri"/>
              </w:rPr>
            </w:pPr>
          </w:p>
        </w:tc>
        <w:tc>
          <w:tcPr>
            <w:tcW w:w="3152" w:type="dxa"/>
            <w:tcBorders>
              <w:bottom w:val="single" w:sz="6" w:space="0" w:color="auto"/>
            </w:tcBorders>
          </w:tcPr>
          <w:p w14:paraId="0E06B618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</w:p>
          <w:p w14:paraId="32847D27" w14:textId="77777777" w:rsidR="00551F05" w:rsidRPr="007575C9" w:rsidRDefault="00000000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hyperlink r:id="rId11" w:history="1">
              <w:r w:rsidR="00551F05" w:rsidRPr="007575C9">
                <w:rPr>
                  <w:rStyle w:val="Hyperlink"/>
                  <w:rFonts w:ascii="Calibri" w:hAnsi="Calibri" w:cs="Calibri"/>
                  <w:noProof/>
                  <w:lang w:val="it-IT"/>
                </w:rPr>
                <w:t>jeevan983@gmail.com</w:t>
              </w:r>
            </w:hyperlink>
          </w:p>
          <w:p w14:paraId="1FC2111E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+91 9028307241</w:t>
            </w:r>
          </w:p>
          <w:p w14:paraId="73177E77" w14:textId="77777777" w:rsidR="00551F05" w:rsidRPr="007575C9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3E7185AE" wp14:editId="47913F87">
                  <wp:extent cx="234043" cy="234043"/>
                  <wp:effectExtent l="0" t="0" r="0" b="0"/>
                  <wp:docPr id="1" name="Picture 1" descr="Linkedin icon - Free download on Iconfind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icon - Free download on Iconfinder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02" cy="23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75C9">
              <w:rPr>
                <w:rFonts w:ascii="Calibri" w:hAnsi="Calibri" w:cs="Calibri"/>
              </w:rPr>
              <w:t xml:space="preserve"> </w:t>
            </w:r>
            <w:r w:rsidRPr="007575C9">
              <w:rPr>
                <w:rFonts w:ascii="Calibri" w:hAnsi="Calibri" w:cs="Calibri"/>
                <w:noProof/>
              </w:rPr>
              <w:drawing>
                <wp:inline distT="0" distB="0" distL="0" distR="0" wp14:anchorId="523A38CE" wp14:editId="1EA21F37">
                  <wp:extent cx="253365" cy="253365"/>
                  <wp:effectExtent l="0" t="0" r="0" b="0"/>
                  <wp:docPr id="1798421018" name="Picture 2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421018" name="Picture 26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5BA1E0" w14:textId="77777777" w:rsidR="00551F05" w:rsidRPr="000E6003" w:rsidRDefault="00551F05" w:rsidP="00551F05">
            <w:pPr>
              <w:ind w:left="93"/>
              <w:rPr>
                <w:rFonts w:ascii="Calibri" w:hAnsi="Calibri" w:cs="Calibri"/>
                <w:noProof/>
                <w:lang w:val="it-IT"/>
              </w:rPr>
            </w:pPr>
            <w:r w:rsidRPr="007575C9">
              <w:rPr>
                <w:rFonts w:ascii="Calibri" w:hAnsi="Calibri" w:cs="Calibri"/>
                <w:noProof/>
                <w:lang w:val="it-IT"/>
              </w:rPr>
              <w:t>Nashik, Maharashtra (India)</w:t>
            </w:r>
          </w:p>
        </w:tc>
      </w:tr>
      <w:tr w:rsidR="00551F05" w:rsidRPr="00020BEB" w14:paraId="566FCDA4" w14:textId="77777777" w:rsidTr="0003130F">
        <w:trPr>
          <w:trHeight w:val="2217"/>
        </w:trPr>
        <w:tc>
          <w:tcPr>
            <w:tcW w:w="4314" w:type="dxa"/>
            <w:tcBorders>
              <w:top w:val="single" w:sz="6" w:space="0" w:color="auto"/>
            </w:tcBorders>
          </w:tcPr>
          <w:p w14:paraId="2CF7D358" w14:textId="77777777" w:rsidR="0003130F" w:rsidRDefault="0003130F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67FF0B98" w14:textId="2993FA58" w:rsidR="00B55FDD" w:rsidRPr="000E6003" w:rsidRDefault="00B55FDD" w:rsidP="00B55FDD">
            <w:pPr>
              <w:ind w:left="9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A70686">
              <w:rPr>
                <w:rFonts w:ascii="Montserrat" w:hAnsi="Montserrat"/>
                <w:b/>
                <w:sz w:val="28"/>
                <w:szCs w:val="36"/>
                <w:lang w:val="en-IN"/>
              </w:rPr>
              <w:t>Skills</w:t>
            </w:r>
          </w:p>
          <w:p w14:paraId="2B77EC1A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Programming &amp; Libraries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: </w:t>
            </w:r>
            <w:r w:rsidRPr="00CE21B9">
              <w:rPr>
                <w:rStyle w:val="citation-592"/>
                <w:rFonts w:ascii="Calibri" w:hAnsi="Calibri" w:cs="Calibri"/>
                <w:b/>
                <w:bCs/>
                <w:sz w:val="20"/>
                <w:szCs w:val="20"/>
              </w:rPr>
              <w:t>Python</w:t>
            </w:r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 (Pandas, NumPy, Scikit-learn, Matplotlib, Seaborn, </w:t>
            </w:r>
            <w:proofErr w:type="spellStart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>Keras</w:t>
            </w:r>
            <w:proofErr w:type="spellEnd"/>
            <w:r w:rsidRPr="00B55FDD">
              <w:rPr>
                <w:rStyle w:val="citation-592"/>
                <w:rFonts w:ascii="Calibri" w:hAnsi="Calibri" w:cs="Calibri"/>
                <w:sz w:val="20"/>
                <w:szCs w:val="20"/>
              </w:rPr>
              <w:t xml:space="preserve">, TensorFlow), MySQL </w:t>
            </w:r>
          </w:p>
          <w:p w14:paraId="32A96601" w14:textId="7E2C19B1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Generative AI &amp; LLMs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LangChain</w:t>
            </w:r>
            <w:proofErr w:type="spellEnd"/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OpenAI API,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 xml:space="preserve">Hugging Face 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>Transformers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, Vector Databases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, </w:t>
            </w:r>
            <w:r w:rsidRPr="00CE21B9">
              <w:rPr>
                <w:rStyle w:val="citation-591"/>
                <w:rFonts w:ascii="Calibri" w:hAnsi="Calibri" w:cs="Calibri"/>
                <w:b/>
                <w:bCs/>
                <w:sz w:val="20"/>
                <w:szCs w:val="20"/>
              </w:rPr>
              <w:t>Prompt Engineering, RAG</w:t>
            </w:r>
            <w:r w:rsidRPr="00B55FDD">
              <w:rPr>
                <w:rStyle w:val="citation-591"/>
                <w:rFonts w:ascii="Calibri" w:hAnsi="Calibri" w:cs="Calibri"/>
                <w:sz w:val="20"/>
                <w:szCs w:val="20"/>
              </w:rPr>
              <w:t xml:space="preserve"> (Retrieval Augmented Generation), Large Language Models (LLM) </w:t>
            </w:r>
          </w:p>
          <w:p w14:paraId="27BB15EC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90"/>
                <w:rFonts w:ascii="Calibri" w:hAnsi="Calibri" w:cs="Calibri"/>
                <w:b/>
                <w:bCs/>
                <w:sz w:val="20"/>
                <w:szCs w:val="20"/>
              </w:rPr>
              <w:t>Machine Learning &amp; Deep Learning</w:t>
            </w:r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: Random Forest, SVM, K-Nearest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Neighbors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Gradient Boosting, </w:t>
            </w:r>
            <w:proofErr w:type="spellStart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>XGBoost</w:t>
            </w:r>
            <w:proofErr w:type="spellEnd"/>
            <w:r w:rsidRPr="00B55FDD">
              <w:rPr>
                <w:rStyle w:val="citation-590"/>
                <w:rFonts w:ascii="Calibri" w:hAnsi="Calibri" w:cs="Calibri"/>
                <w:sz w:val="20"/>
                <w:szCs w:val="20"/>
              </w:rPr>
              <w:t xml:space="preserve">, Artificial Neural Networks (ANN), Convolutional Neural Networks (CNN), Natural Language Processing (NLP) </w:t>
            </w:r>
          </w:p>
          <w:p w14:paraId="4F44C53E" w14:textId="77777777" w:rsidR="00B55FDD" w:rsidRPr="00B55FDD" w:rsidRDefault="00B55FDD" w:rsidP="00B55FDD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 w:rsidRPr="00B55FDD">
              <w:rPr>
                <w:rStyle w:val="citation-589"/>
                <w:rFonts w:ascii="Calibri" w:hAnsi="Calibri" w:cs="Calibri"/>
                <w:b/>
                <w:bCs/>
                <w:sz w:val="20"/>
                <w:szCs w:val="20"/>
              </w:rPr>
              <w:t>Data Science &amp; Analysis</w:t>
            </w:r>
            <w:r w:rsidRPr="00B55FDD">
              <w:rPr>
                <w:rStyle w:val="citation-589"/>
                <w:rFonts w:ascii="Calibri" w:hAnsi="Calibri" w:cs="Calibri"/>
                <w:sz w:val="20"/>
                <w:szCs w:val="20"/>
              </w:rPr>
              <w:t xml:space="preserve">: Statistical Analysis, Data Visualization (Power BI, Matplotlib, Seaborn), Data Cleaning, Feature Engineering </w:t>
            </w:r>
          </w:p>
          <w:p w14:paraId="46FB29A6" w14:textId="265C2547" w:rsidR="00551F05" w:rsidRPr="004E125E" w:rsidRDefault="00B55FDD" w:rsidP="004E125E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>MLOps</w:t>
            </w:r>
            <w:proofErr w:type="spellEnd"/>
            <w:r w:rsidRPr="00B55FD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Deployment</w:t>
            </w:r>
            <w:r w:rsidRPr="00B55FDD">
              <w:rPr>
                <w:rFonts w:ascii="Calibri" w:hAnsi="Calibri" w:cs="Calibri"/>
                <w:sz w:val="20"/>
                <w:szCs w:val="20"/>
              </w:rPr>
              <w:t xml:space="preserve">: Git, GitHub, </w:t>
            </w:r>
            <w:proofErr w:type="spellStart"/>
            <w:proofErr w:type="gramStart"/>
            <w:r w:rsidRPr="00B55FDD">
              <w:rPr>
                <w:rFonts w:ascii="Calibri" w:hAnsi="Calibri" w:cs="Calibri"/>
                <w:sz w:val="20"/>
                <w:szCs w:val="20"/>
              </w:rPr>
              <w:t>Streamlit</w:t>
            </w:r>
            <w:proofErr w:type="spellEnd"/>
            <w:r w:rsidR="00E43BA4">
              <w:rPr>
                <w:rFonts w:ascii="Calibri" w:hAnsi="Calibri" w:cs="Calibri"/>
                <w:sz w:val="20"/>
                <w:szCs w:val="20"/>
              </w:rPr>
              <w:t>,</w:t>
            </w:r>
            <w:r w:rsidR="00B77C4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77C43">
              <w:t xml:space="preserve"> </w:t>
            </w:r>
            <w:proofErr w:type="spellStart"/>
            <w:r w:rsidR="00B77C43" w:rsidRPr="00B77C43">
              <w:rPr>
                <w:rFonts w:ascii="Calibri" w:hAnsi="Calibri" w:cs="Calibri"/>
                <w:sz w:val="20"/>
                <w:szCs w:val="20"/>
              </w:rPr>
              <w:t>FastAPI</w:t>
            </w:r>
            <w:proofErr w:type="spellEnd"/>
            <w:proofErr w:type="gramEnd"/>
            <w:r w:rsidR="00B77C43" w:rsidRPr="00B77C43">
              <w:rPr>
                <w:rFonts w:ascii="Calibri" w:hAnsi="Calibri" w:cs="Calibri"/>
                <w:sz w:val="20"/>
                <w:szCs w:val="20"/>
              </w:rPr>
              <w:t>, Docker</w:t>
            </w:r>
            <w:r w:rsidR="00B77C43">
              <w:rPr>
                <w:rFonts w:ascii="Calibri" w:hAnsi="Calibri" w:cs="Calibri"/>
                <w:sz w:val="20"/>
                <w:szCs w:val="20"/>
              </w:rPr>
              <w:t>,</w:t>
            </w:r>
            <w:r w:rsidR="00437F0A">
              <w:rPr>
                <w:rFonts w:ascii="Calibri" w:hAnsi="Calibri" w:cs="Calibri"/>
                <w:sz w:val="20"/>
                <w:szCs w:val="20"/>
              </w:rPr>
              <w:t xml:space="preserve"> Microsoft  Azure,</w:t>
            </w:r>
            <w:r w:rsidR="00E43BA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55FDD">
              <w:rPr>
                <w:rFonts w:ascii="Calibri" w:hAnsi="Calibri" w:cs="Calibri"/>
                <w:sz w:val="20"/>
                <w:szCs w:val="20"/>
              </w:rPr>
              <w:t>AWS</w:t>
            </w:r>
            <w:r w:rsidR="00FB14F4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828A5">
              <w:rPr>
                <w:rFonts w:ascii="Calibri" w:hAnsi="Calibri" w:cs="Calibri"/>
                <w:sz w:val="20"/>
                <w:szCs w:val="20"/>
              </w:rPr>
              <w:t xml:space="preserve">S3, </w:t>
            </w:r>
            <w:r w:rsidR="00FB14F4">
              <w:rPr>
                <w:rFonts w:ascii="Calibri" w:hAnsi="Calibri" w:cs="Calibri"/>
                <w:sz w:val="20"/>
                <w:szCs w:val="20"/>
              </w:rPr>
              <w:t>Bedrock, Lambda</w:t>
            </w:r>
            <w:r w:rsidR="006828A5">
              <w:rPr>
                <w:rFonts w:ascii="Calibri" w:hAnsi="Calibri" w:cs="Calibri"/>
                <w:sz w:val="20"/>
                <w:szCs w:val="20"/>
              </w:rPr>
              <w:t>, API Gateway</w:t>
            </w:r>
            <w:r w:rsidR="00FB14F4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80" w:type="dxa"/>
            <w:tcBorders>
              <w:top w:val="single" w:sz="6" w:space="0" w:color="auto"/>
            </w:tcBorders>
          </w:tcPr>
          <w:p w14:paraId="2C79A3DE" w14:textId="77777777" w:rsidR="00551F05" w:rsidRPr="009841D7" w:rsidRDefault="00551F05" w:rsidP="00551F05">
            <w:pPr>
              <w:spacing w:line="360" w:lineRule="auto"/>
              <w:ind w:left="93"/>
              <w:rPr>
                <w:szCs w:val="20"/>
                <w:lang w:val="it-IT"/>
              </w:rPr>
            </w:pPr>
          </w:p>
        </w:tc>
        <w:tc>
          <w:tcPr>
            <w:tcW w:w="6829" w:type="dxa"/>
            <w:gridSpan w:val="2"/>
            <w:tcBorders>
              <w:top w:val="single" w:sz="6" w:space="0" w:color="auto"/>
            </w:tcBorders>
          </w:tcPr>
          <w:p w14:paraId="661AB4B9" w14:textId="77777777" w:rsidR="0003130F" w:rsidRDefault="0003130F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3A9DF495" w14:textId="74EA931D" w:rsidR="00551F05" w:rsidRDefault="00551F05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  <w:r w:rsidRPr="004E4102">
              <w:rPr>
                <w:rFonts w:ascii="Montserrat" w:hAnsi="Montserrat"/>
                <w:b/>
                <w:sz w:val="28"/>
                <w:szCs w:val="36"/>
                <w:lang w:val="en-IN"/>
              </w:rPr>
              <w:t>Project</w:t>
            </w:r>
            <w:r w:rsidRPr="00D02B47">
              <w:rPr>
                <w:rFonts w:ascii="Montserrat" w:hAnsi="Montserrat"/>
                <w:b/>
                <w:sz w:val="28"/>
                <w:szCs w:val="36"/>
                <w:lang w:val="en-IN"/>
              </w:rPr>
              <w:t>s</w:t>
            </w:r>
          </w:p>
          <w:p w14:paraId="12D24F26" w14:textId="77777777" w:rsidR="004E125E" w:rsidRDefault="004E125E" w:rsidP="00551F05">
            <w:pPr>
              <w:ind w:left="93" w:hanging="3"/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CDD846C" w14:textId="77777777" w:rsidR="00C476AE" w:rsidRPr="00721062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Agentic Q&amp;A System for Analyzing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Clinical Trial</w:t>
            </w:r>
            <w:r w:rsidRPr="00721062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>Data</w:t>
            </w:r>
          </w:p>
          <w:p w14:paraId="292DDAFC" w14:textId="77777777" w:rsidR="00C476AE" w:rsidRPr="00721062" w:rsidRDefault="00C476AE" w:rsidP="00C476AE">
            <w:pPr>
              <w:pStyle w:val="ListParagraph"/>
              <w:rPr>
                <w:rFonts w:ascii="Calibri" w:hAnsi="Calibri" w:cs="Calibri"/>
                <w:lang w:val="en-IN"/>
              </w:rPr>
            </w:pPr>
          </w:p>
          <w:p w14:paraId="5F36AE6A" w14:textId="77777777" w:rsidR="00C476AE" w:rsidRPr="00721062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Developed an end-to-end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LangChain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RAG pipeline enable contextual retrieval.</w:t>
            </w:r>
          </w:p>
          <w:p w14:paraId="4FCE138A" w14:textId="36AE19A3" w:rsid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48"/>
              <w:rPr>
                <w:rFonts w:ascii="Calibri" w:hAnsi="Calibri" w:cs="Calibri"/>
                <w:lang w:val="en-IN"/>
              </w:rPr>
            </w:pPr>
            <w:r w:rsidRPr="00721062">
              <w:rPr>
                <w:rFonts w:ascii="Calibri" w:hAnsi="Calibri" w:cs="Calibri"/>
                <w:lang w:val="en-IN"/>
              </w:rPr>
              <w:t xml:space="preserve">Integrated agentic architecture with dual tools for natural language Q&amp;A and structured </w:t>
            </w:r>
            <w:proofErr w:type="spellStart"/>
            <w:r w:rsidRPr="00721062">
              <w:rPr>
                <w:rFonts w:ascii="Calibri" w:hAnsi="Calibri" w:cs="Calibri"/>
                <w:lang w:val="en-IN"/>
              </w:rPr>
              <w:t>DataFrame</w:t>
            </w:r>
            <w:proofErr w:type="spellEnd"/>
            <w:r w:rsidRPr="00721062">
              <w:rPr>
                <w:rFonts w:ascii="Calibri" w:hAnsi="Calibri" w:cs="Calibri"/>
                <w:lang w:val="en-IN"/>
              </w:rPr>
              <w:t xml:space="preserve"> analytics</w:t>
            </w:r>
            <w:r>
              <w:rPr>
                <w:rFonts w:ascii="Calibri" w:hAnsi="Calibri" w:cs="Calibri"/>
                <w:lang w:val="en-IN"/>
              </w:rPr>
              <w:t>.</w:t>
            </w:r>
          </w:p>
          <w:p w14:paraId="501A54C9" w14:textId="77777777" w:rsidR="00C476AE" w:rsidRDefault="00C476AE" w:rsidP="00C476AE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  <w:p w14:paraId="6CDD0706" w14:textId="77777777" w:rsidR="00C476AE" w:rsidRDefault="00C476AE" w:rsidP="00C476AE">
            <w:pPr>
              <w:ind w:left="93" w:hanging="93"/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</w:pP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LLM-based Case Structuring </w:t>
            </w:r>
            <w:proofErr w:type="gramStart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and</w:t>
            </w:r>
            <w:r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 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>Seriousness</w:t>
            </w:r>
            <w:proofErr w:type="gramEnd"/>
            <w:r w:rsidRPr="005318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 Classification</w:t>
            </w:r>
            <w:r w:rsidRPr="005318EF">
              <w:rPr>
                <w:rFonts w:ascii="Calibri" w:hAnsi="Calibri" w:cs="Calibri"/>
                <w:b/>
                <w:bCs/>
                <w:sz w:val="24"/>
                <w:u w:val="single"/>
                <w:lang w:val="en-IN"/>
              </w:rPr>
              <w:t xml:space="preserve"> </w:t>
            </w:r>
          </w:p>
          <w:p w14:paraId="766354C2" w14:textId="77777777" w:rsidR="00C476AE" w:rsidRPr="005318EF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>Developed an AI-powered pipeline using LLMs to extract structured data from unstructured drug safety narratives.</w:t>
            </w:r>
          </w:p>
          <w:p w14:paraId="4AB3C017" w14:textId="3F1E2FEC" w:rsidR="00C476AE" w:rsidRPr="00C476AE" w:rsidRDefault="00C476AE" w:rsidP="00C476A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sz w:val="24"/>
                <w:lang w:val="en-IN"/>
              </w:rPr>
            </w:pPr>
            <w:r w:rsidRPr="005318EF">
              <w:rPr>
                <w:rFonts w:ascii="Calibri" w:hAnsi="Calibri" w:cs="Calibri"/>
                <w:lang w:val="en-IN"/>
              </w:rPr>
              <w:t xml:space="preserve">Automated seriousness classification and exported results to Excel, </w:t>
            </w:r>
            <w:r w:rsidRPr="00064736">
              <w:rPr>
                <w:rFonts w:ascii="Calibri" w:hAnsi="Calibri" w:cs="Calibri"/>
                <w:b/>
                <w:bCs/>
                <w:lang w:val="en-IN"/>
              </w:rPr>
              <w:t>reducing manual effort by 70%</w:t>
            </w:r>
            <w:r w:rsidRPr="005318EF">
              <w:rPr>
                <w:rFonts w:ascii="Calibri" w:hAnsi="Calibri" w:cs="Calibri"/>
                <w:lang w:val="en-IN"/>
              </w:rPr>
              <w:t xml:space="preserve">. </w:t>
            </w:r>
          </w:p>
          <w:p w14:paraId="453B3E9A" w14:textId="77777777" w:rsidR="00C476AE" w:rsidRDefault="00C476AE" w:rsidP="00C476AE">
            <w:pPr>
              <w:rPr>
                <w:rFonts w:ascii="Calibri" w:hAnsi="Calibri" w:cs="Calibri"/>
                <w:b/>
                <w:bCs/>
                <w:sz w:val="24"/>
                <w:u w:val="single"/>
              </w:rPr>
            </w:pPr>
          </w:p>
          <w:p w14:paraId="656E0236" w14:textId="2B004A9D" w:rsidR="00C7549E" w:rsidRDefault="00C7549E" w:rsidP="00551F05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C7549E">
              <w:rPr>
                <w:rFonts w:ascii="Calibri" w:hAnsi="Calibri" w:cs="Calibri"/>
                <w:b/>
                <w:bCs/>
                <w:sz w:val="24"/>
                <w:u w:val="single"/>
              </w:rPr>
              <w:t>Serverless Blog Generator using Amazon Bedrock &amp; AWS Lambda</w:t>
            </w:r>
          </w:p>
          <w:p w14:paraId="2AB8AE98" w14:textId="418B9291" w:rsidR="001F7A28" w:rsidRPr="001F7A28" w:rsidRDefault="001F7A28" w:rsidP="001F7A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1F7A28">
              <w:rPr>
                <w:rFonts w:ascii="Calibri" w:hAnsi="Calibri" w:cs="Calibri"/>
                <w:lang w:val="en-IN"/>
              </w:rPr>
              <w:t>Built a serverless blog generator using AWS Lambda, API Gateway, S3 &amp; Bedrock (</w:t>
            </w:r>
            <w:proofErr w:type="spellStart"/>
            <w:r w:rsidRPr="001F7A28">
              <w:rPr>
                <w:rFonts w:ascii="Calibri" w:hAnsi="Calibri" w:cs="Calibri"/>
                <w:lang w:val="en-IN"/>
              </w:rPr>
              <w:t>LLaMA</w:t>
            </w:r>
            <w:proofErr w:type="spellEnd"/>
            <w:r w:rsidRPr="001F7A28">
              <w:rPr>
                <w:rFonts w:ascii="Calibri" w:hAnsi="Calibri" w:cs="Calibri"/>
                <w:lang w:val="en-IN"/>
              </w:rPr>
              <w:t xml:space="preserve"> 3).</w:t>
            </w:r>
          </w:p>
          <w:p w14:paraId="2F94F301" w14:textId="738BF884" w:rsidR="005318EF" w:rsidRPr="00C476AE" w:rsidRDefault="001F7A28" w:rsidP="00C476AE">
            <w:pPr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>
              <w:rPr>
                <w:rFonts w:ascii="Calibri" w:hAnsi="Calibri" w:cs="Calibri"/>
                <w:lang w:val="en-IN"/>
              </w:rPr>
              <w:t>I</w:t>
            </w:r>
            <w:r w:rsidRPr="001F7A28">
              <w:rPr>
                <w:rFonts w:ascii="Calibri" w:hAnsi="Calibri" w:cs="Calibri"/>
                <w:lang w:val="en-IN"/>
              </w:rPr>
              <w:t>ntegrated LLM API for real-time GenAI content generation and cloud storage.</w:t>
            </w:r>
          </w:p>
          <w:p w14:paraId="29A33987" w14:textId="77777777" w:rsidR="00551F05" w:rsidRPr="004E4102" w:rsidRDefault="00551F05" w:rsidP="00551F05">
            <w:pPr>
              <w:rPr>
                <w:rFonts w:ascii="Montserrat" w:hAnsi="Montserrat"/>
                <w:b/>
                <w:sz w:val="28"/>
                <w:szCs w:val="36"/>
                <w:lang w:val="en-IN"/>
              </w:rPr>
            </w:pPr>
          </w:p>
          <w:p w14:paraId="069058ED" w14:textId="77777777" w:rsidR="00B77C43" w:rsidRPr="006601EF" w:rsidRDefault="00B77C43" w:rsidP="00B77C43">
            <w:pPr>
              <w:ind w:left="93" w:hanging="3"/>
              <w:rPr>
                <w:rFonts w:ascii="Calibri" w:hAnsi="Calibri" w:cs="Calibri"/>
                <w:b/>
                <w:bCs/>
                <w:sz w:val="24"/>
                <w:u w:val="single"/>
              </w:rPr>
            </w:pPr>
            <w:r w:rsidRPr="006601EF">
              <w:rPr>
                <w:rFonts w:ascii="Calibri" w:hAnsi="Calibri" w:cs="Calibri"/>
                <w:b/>
                <w:bCs/>
                <w:sz w:val="24"/>
                <w:u w:val="single"/>
              </w:rPr>
              <w:t xml:space="preserve">Token Attribution Analysis in AI-Generated Text (R&amp;D Project) </w:t>
            </w:r>
          </w:p>
          <w:p w14:paraId="6AB03F15" w14:textId="77777777" w:rsidR="00B77C43" w:rsidRPr="006601EF" w:rsidRDefault="00B77C43" w:rsidP="00B77C43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Quantified the contribution of each token in language model outputs using Shapley values and log probabilities.</w:t>
            </w:r>
          </w:p>
          <w:p w14:paraId="0670F14F" w14:textId="77777777" w:rsidR="00B77C43" w:rsidRPr="006601EF" w:rsidRDefault="00B77C43" w:rsidP="00B77C43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Calibri" w:hAnsi="Calibri" w:cs="Calibri"/>
                <w:lang w:val="en-IN"/>
              </w:rPr>
            </w:pPr>
            <w:r w:rsidRPr="006601EF">
              <w:rPr>
                <w:rFonts w:ascii="Calibri" w:hAnsi="Calibri" w:cs="Calibri"/>
                <w:lang w:val="en-IN"/>
              </w:rPr>
              <w:t>Developed methods to enhance interpretability and evaluation of LLM responses at the token level.</w:t>
            </w:r>
          </w:p>
          <w:p w14:paraId="13DE6906" w14:textId="51C82716" w:rsidR="00551F05" w:rsidRPr="00551F05" w:rsidRDefault="00551F05" w:rsidP="00B77C43">
            <w:pPr>
              <w:pStyle w:val="ListParagraph"/>
              <w:ind w:left="448"/>
              <w:rPr>
                <w:rFonts w:ascii="Calibri" w:hAnsi="Calibri" w:cs="Calibri"/>
                <w:lang w:val="en-IN"/>
              </w:rPr>
            </w:pPr>
          </w:p>
        </w:tc>
      </w:tr>
    </w:tbl>
    <w:p w14:paraId="6B142410" w14:textId="60756D08" w:rsidR="00E50570" w:rsidRDefault="00E50570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3E4AF6A" w14:textId="472A3160" w:rsidR="00B77C43" w:rsidRDefault="00B77C4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8B50EBC" w14:textId="15031A7E" w:rsidR="00B77C43" w:rsidRDefault="00B77C4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183B2D76" w14:textId="77777777" w:rsidR="00EF6341" w:rsidRDefault="00EF634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331BFF3C" w14:textId="77777777" w:rsidR="00B77C43" w:rsidRDefault="00B77C43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7C402B28" w14:textId="35146930" w:rsidR="002F5C68" w:rsidRDefault="002F5C68" w:rsidP="002F5C68">
      <w:pPr>
        <w:rPr>
          <w:rFonts w:ascii="Montserrat" w:hAnsi="Montserrat"/>
          <w:b/>
          <w:sz w:val="28"/>
          <w:szCs w:val="36"/>
          <w:lang w:val="en-IN"/>
        </w:rPr>
      </w:pPr>
      <w:r w:rsidRPr="002F5C68">
        <w:rPr>
          <w:rFonts w:ascii="Montserrat" w:hAnsi="Montserrat"/>
          <w:b/>
          <w:sz w:val="28"/>
          <w:szCs w:val="36"/>
          <w:lang w:val="en-IN"/>
        </w:rPr>
        <w:lastRenderedPageBreak/>
        <w:t>Experience</w:t>
      </w:r>
    </w:p>
    <w:p w14:paraId="59CAA861" w14:textId="77777777" w:rsidR="00270671" w:rsidRDefault="00270671" w:rsidP="002F5C68">
      <w:pPr>
        <w:rPr>
          <w:rFonts w:ascii="Montserrat" w:hAnsi="Montserrat"/>
          <w:b/>
          <w:sz w:val="28"/>
          <w:szCs w:val="36"/>
          <w:lang w:val="en-IN"/>
        </w:rPr>
      </w:pPr>
    </w:p>
    <w:p w14:paraId="4D5B01E3" w14:textId="5FB754F1" w:rsidR="00864139" w:rsidRDefault="00EF6341" w:rsidP="0027067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>
        <w:rPr>
          <w:rFonts w:ascii="Calibri" w:hAnsi="Calibri" w:cs="Calibri"/>
          <w:b/>
          <w:bCs/>
          <w:sz w:val="24"/>
        </w:rPr>
        <w:t>Praktan</w:t>
      </w:r>
      <w:proofErr w:type="spellEnd"/>
      <w:r>
        <w:rPr>
          <w:rFonts w:ascii="Calibri" w:hAnsi="Calibri" w:cs="Calibri"/>
          <w:b/>
          <w:bCs/>
          <w:sz w:val="24"/>
        </w:rPr>
        <w:t xml:space="preserve"> Technologies</w:t>
      </w:r>
    </w:p>
    <w:p w14:paraId="1E043153" w14:textId="553B6C28" w:rsidR="00864139" w:rsidRPr="00864139" w:rsidRDefault="00864139" w:rsidP="0027067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>Data Scien</w:t>
      </w:r>
      <w:r w:rsidR="00EF6341">
        <w:rPr>
          <w:rFonts w:ascii="Calibri" w:hAnsi="Calibri" w:cs="Calibri"/>
        </w:rPr>
        <w:t>tist</w:t>
      </w:r>
    </w:p>
    <w:p w14:paraId="5E3477ED" w14:textId="572FA77F" w:rsidR="00270671" w:rsidRPr="004306FD" w:rsidRDefault="002F04C5" w:rsidP="0027067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</w:t>
      </w:r>
      <w:r w:rsidR="00270671" w:rsidRPr="004306FD">
        <w:rPr>
          <w:rFonts w:ascii="Calibri" w:hAnsi="Calibri" w:cs="Calibri"/>
        </w:rPr>
        <w:t>J</w:t>
      </w:r>
      <w:r w:rsidR="007703EC">
        <w:rPr>
          <w:rFonts w:ascii="Calibri" w:hAnsi="Calibri" w:cs="Calibri"/>
        </w:rPr>
        <w:t>an</w:t>
      </w:r>
      <w:r w:rsidR="00270671" w:rsidRPr="004306FD">
        <w:rPr>
          <w:rFonts w:ascii="Calibri" w:hAnsi="Calibri" w:cs="Calibri"/>
        </w:rPr>
        <w:t>-20</w:t>
      </w:r>
      <w:r w:rsidR="00EF6341">
        <w:rPr>
          <w:rFonts w:ascii="Calibri" w:hAnsi="Calibri" w:cs="Calibri"/>
        </w:rPr>
        <w:t>25</w:t>
      </w:r>
      <w:r w:rsidR="00270671" w:rsidRPr="004306FD">
        <w:rPr>
          <w:rFonts w:ascii="Calibri" w:hAnsi="Calibri" w:cs="Calibri"/>
        </w:rPr>
        <w:t xml:space="preserve"> – </w:t>
      </w:r>
      <w:r w:rsidR="00EF6341">
        <w:rPr>
          <w:rFonts w:ascii="Calibri" w:hAnsi="Calibri" w:cs="Calibri"/>
        </w:rPr>
        <w:t>Present</w:t>
      </w:r>
      <w:r w:rsidRPr="004306FD">
        <w:rPr>
          <w:rFonts w:ascii="Calibri" w:hAnsi="Calibri" w:cs="Calibri"/>
        </w:rPr>
        <w:t>)</w:t>
      </w:r>
    </w:p>
    <w:p w14:paraId="2A042E05" w14:textId="4481A7D7" w:rsidR="001A240F" w:rsidRPr="001A240F" w:rsidRDefault="001A240F" w:rsidP="001A240F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Developed </w:t>
      </w:r>
      <w:r w:rsidRPr="001A240F">
        <w:rPr>
          <w:rFonts w:ascii="Calibri" w:hAnsi="Calibri" w:cs="Calibri"/>
          <w:b/>
          <w:bCs/>
        </w:rPr>
        <w:t>parallel processing</w:t>
      </w:r>
      <w:r w:rsidRPr="001A240F">
        <w:rPr>
          <w:rFonts w:ascii="Calibri" w:hAnsi="Calibri" w:cs="Calibri"/>
        </w:rPr>
        <w:t xml:space="preserve"> chunk framework for scalable document ingestion and </w:t>
      </w:r>
      <w:r w:rsidRPr="001A240F">
        <w:rPr>
          <w:rFonts w:ascii="Calibri" w:hAnsi="Calibri" w:cs="Calibri"/>
          <w:b/>
          <w:bCs/>
        </w:rPr>
        <w:t>multi-threaded search</w:t>
      </w:r>
      <w:r w:rsidRPr="001A240F">
        <w:rPr>
          <w:rFonts w:ascii="Calibri" w:hAnsi="Calibri" w:cs="Calibri"/>
        </w:rPr>
        <w:t xml:space="preserve"> across distributed nodes.</w:t>
      </w:r>
    </w:p>
    <w:p w14:paraId="10742B1E" w14:textId="77777777" w:rsidR="001A240F" w:rsidRPr="001A240F" w:rsidRDefault="001A240F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Implemented </w:t>
      </w:r>
      <w:r w:rsidRPr="001A240F">
        <w:rPr>
          <w:rFonts w:ascii="Calibri" w:hAnsi="Calibri" w:cs="Calibri"/>
          <w:b/>
          <w:bCs/>
        </w:rPr>
        <w:t>custom retrieval augmentation (RAG)</w:t>
      </w:r>
      <w:r w:rsidRPr="001A240F">
        <w:rPr>
          <w:rFonts w:ascii="Calibri" w:hAnsi="Calibri" w:cs="Calibri"/>
        </w:rPr>
        <w:t xml:space="preserve"> with fine-grained chunking and semantic filtering to improve generation accuracy by 30%.</w:t>
      </w:r>
    </w:p>
    <w:p w14:paraId="1BE99B63" w14:textId="77777777" w:rsidR="001A240F" w:rsidRPr="001A240F" w:rsidRDefault="001A240F" w:rsidP="004553F0">
      <w:pPr>
        <w:pStyle w:val="ListParagraph"/>
        <w:numPr>
          <w:ilvl w:val="0"/>
          <w:numId w:val="16"/>
        </w:numPr>
        <w:rPr>
          <w:rFonts w:ascii="Calibri" w:hAnsi="Calibri" w:cs="Calibri"/>
          <w:lang w:val="en-IN"/>
        </w:rPr>
      </w:pPr>
      <w:r w:rsidRPr="001A240F">
        <w:rPr>
          <w:rFonts w:ascii="Calibri" w:hAnsi="Calibri" w:cs="Calibri"/>
        </w:rPr>
        <w:t xml:space="preserve">Authored internal </w:t>
      </w:r>
      <w:r w:rsidRPr="001A240F">
        <w:rPr>
          <w:rFonts w:ascii="Calibri" w:hAnsi="Calibri" w:cs="Calibri"/>
          <w:b/>
          <w:bCs/>
        </w:rPr>
        <w:t>prompt optimization and performance benchmarking suite</w:t>
      </w:r>
      <w:r w:rsidRPr="001A240F">
        <w:rPr>
          <w:rFonts w:ascii="Calibri" w:hAnsi="Calibri" w:cs="Calibri"/>
        </w:rPr>
        <w:t xml:space="preserve"> to evaluate multi-model response consistency.</w:t>
      </w:r>
    </w:p>
    <w:p w14:paraId="1BBDB5CB" w14:textId="77777777" w:rsidR="00270671" w:rsidRPr="004306FD" w:rsidRDefault="00270671" w:rsidP="002F5C68">
      <w:pPr>
        <w:rPr>
          <w:rFonts w:ascii="Calibri" w:hAnsi="Calibri" w:cs="Calibri"/>
          <w:b/>
          <w:sz w:val="28"/>
          <w:szCs w:val="36"/>
          <w:lang w:val="en-IN"/>
        </w:rPr>
      </w:pPr>
    </w:p>
    <w:p w14:paraId="71902EDC" w14:textId="77777777" w:rsidR="004E125E" w:rsidRDefault="004E125E" w:rsidP="002F5C68">
      <w:pPr>
        <w:ind w:right="0"/>
        <w:rPr>
          <w:rFonts w:ascii="Calibri" w:hAnsi="Calibri" w:cs="Calibri"/>
          <w:b/>
          <w:bCs/>
          <w:sz w:val="24"/>
        </w:rPr>
      </w:pPr>
    </w:p>
    <w:p w14:paraId="1011FF03" w14:textId="77777777" w:rsidR="00EF6341" w:rsidRDefault="00EF6341" w:rsidP="00EF6341">
      <w:pPr>
        <w:ind w:right="0"/>
        <w:rPr>
          <w:rFonts w:ascii="Calibri" w:hAnsi="Calibri" w:cs="Calibri"/>
          <w:b/>
          <w:bCs/>
          <w:sz w:val="24"/>
        </w:rPr>
      </w:pPr>
      <w:proofErr w:type="spellStart"/>
      <w:r w:rsidRPr="00864139">
        <w:rPr>
          <w:rFonts w:ascii="Calibri" w:hAnsi="Calibri" w:cs="Calibri"/>
          <w:b/>
          <w:bCs/>
          <w:sz w:val="24"/>
        </w:rPr>
        <w:t>Syneos</w:t>
      </w:r>
      <w:proofErr w:type="spellEnd"/>
      <w:r w:rsidRPr="00864139">
        <w:rPr>
          <w:rFonts w:ascii="Calibri" w:hAnsi="Calibri" w:cs="Calibri"/>
          <w:b/>
          <w:bCs/>
          <w:sz w:val="24"/>
        </w:rPr>
        <w:t xml:space="preserve"> Health</w:t>
      </w:r>
    </w:p>
    <w:p w14:paraId="1D70D57B" w14:textId="77777777" w:rsidR="00EF6341" w:rsidRDefault="00EF6341" w:rsidP="00EF634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Safety &amp; PV Specialist I </w:t>
      </w:r>
    </w:p>
    <w:p w14:paraId="0CBA9CCA" w14:textId="77777777" w:rsidR="00EF6341" w:rsidRPr="004306FD" w:rsidRDefault="00EF6341" w:rsidP="00EF634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(Oct 2022 – Sep 2023)</w:t>
      </w:r>
    </w:p>
    <w:p w14:paraId="6E1DA156" w14:textId="77777777" w:rsidR="00EF6341" w:rsidRDefault="00EF6341" w:rsidP="00EF6341">
      <w:pPr>
        <w:pStyle w:val="ListParagraph"/>
        <w:numPr>
          <w:ilvl w:val="0"/>
          <w:numId w:val="12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Built</w:t>
      </w:r>
      <w:r w:rsidRPr="004553F0">
        <w:rPr>
          <w:rFonts w:ascii="Calibri" w:hAnsi="Calibri" w:cs="Calibri"/>
          <w:lang w:val="en-IN"/>
        </w:rPr>
        <w:t xml:space="preserve"> </w:t>
      </w:r>
      <w:r w:rsidRPr="00A21E87">
        <w:rPr>
          <w:rFonts w:ascii="Calibri" w:hAnsi="Calibri" w:cs="Calibri"/>
          <w:b/>
          <w:bCs/>
          <w:lang w:val="en-IN"/>
        </w:rPr>
        <w:t>Agentic RAG</w:t>
      </w:r>
      <w:r>
        <w:rPr>
          <w:rFonts w:ascii="Calibri" w:hAnsi="Calibri" w:cs="Calibri"/>
          <w:lang w:val="en-IN"/>
        </w:rPr>
        <w:t xml:space="preserve"> </w:t>
      </w:r>
      <w:r w:rsidRPr="004553F0">
        <w:rPr>
          <w:rFonts w:ascii="Calibri" w:hAnsi="Calibri" w:cs="Calibri"/>
          <w:b/>
          <w:bCs/>
          <w:lang w:val="en-IN"/>
        </w:rPr>
        <w:t xml:space="preserve">Generative </w:t>
      </w:r>
      <w:r w:rsidRPr="004553F0">
        <w:rPr>
          <w:rFonts w:ascii="Calibri" w:hAnsi="Calibri" w:cs="Calibri"/>
          <w:lang w:val="en-IN"/>
        </w:rPr>
        <w:t>applications enhancing automation and analytical depth.</w:t>
      </w:r>
    </w:p>
    <w:p w14:paraId="3BE17A3E" w14:textId="77777777" w:rsidR="00EF6341" w:rsidRPr="001A240F" w:rsidRDefault="00EF6341" w:rsidP="001A240F">
      <w:pPr>
        <w:ind w:right="0"/>
        <w:rPr>
          <w:rFonts w:ascii="Calibri" w:hAnsi="Calibri" w:cs="Calibri"/>
        </w:rPr>
      </w:pPr>
    </w:p>
    <w:p w14:paraId="541B60DB" w14:textId="77777777" w:rsidR="00EF6341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B55FDD">
        <w:rPr>
          <w:rFonts w:ascii="Calibri" w:hAnsi="Calibri" w:cs="Calibri"/>
        </w:rPr>
        <w:t xml:space="preserve">Built </w:t>
      </w:r>
      <w:r w:rsidRPr="00D109C7">
        <w:rPr>
          <w:rFonts w:ascii="Calibri" w:hAnsi="Calibri" w:cs="Calibri"/>
          <w:b/>
          <w:bCs/>
        </w:rPr>
        <w:t>machine learning (ML)</w:t>
      </w:r>
      <w:r w:rsidRPr="00B55FDD">
        <w:rPr>
          <w:rFonts w:ascii="Calibri" w:hAnsi="Calibri" w:cs="Calibri"/>
        </w:rPr>
        <w:t xml:space="preserve"> models for classifying and prioritizing adverse event (AE) cases based on narrative and structured data.</w:t>
      </w:r>
    </w:p>
    <w:p w14:paraId="395FA493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25396E46" w14:textId="77777777" w:rsidR="00EF6341" w:rsidRPr="004306FD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Managed and </w:t>
      </w:r>
      <w:r w:rsidRPr="00D73ACF">
        <w:rPr>
          <w:rFonts w:ascii="Calibri" w:hAnsi="Calibri" w:cs="Calibri"/>
          <w:b/>
          <w:bCs/>
        </w:rPr>
        <w:t>cleaned large datasets</w:t>
      </w:r>
      <w:r w:rsidRPr="004306FD">
        <w:rPr>
          <w:rFonts w:ascii="Calibri" w:hAnsi="Calibri" w:cs="Calibri"/>
        </w:rPr>
        <w:t>, ensuring data integrity</w:t>
      </w:r>
    </w:p>
    <w:p w14:paraId="27484939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1B2DE8B9" w14:textId="77777777" w:rsidR="00EF6341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Collaborated with cross-functional teams to streamline workflows, leveraging data insights to support regulatory compliance.</w:t>
      </w:r>
    </w:p>
    <w:p w14:paraId="4B45D2F4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50BABAFF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26A4B91B" w14:textId="77777777" w:rsidR="00EF6341" w:rsidRDefault="00EF6341" w:rsidP="00EF634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IQVIA</w:t>
      </w:r>
    </w:p>
    <w:p w14:paraId="185E0CF0" w14:textId="77777777" w:rsidR="00EF6341" w:rsidRDefault="00EF6341" w:rsidP="00EF634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Operations Specialist I </w:t>
      </w:r>
    </w:p>
    <w:p w14:paraId="6B231BA4" w14:textId="77777777" w:rsidR="00EF6341" w:rsidRPr="004306FD" w:rsidRDefault="00EF6341" w:rsidP="00EF634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(June 2021 – Oct 2021)</w:t>
      </w:r>
    </w:p>
    <w:p w14:paraId="3CE85538" w14:textId="77777777" w:rsidR="00EF6341" w:rsidRPr="004306FD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>
        <w:rPr>
          <w:rFonts w:ascii="Calibri" w:hAnsi="Calibri" w:cs="Calibri"/>
        </w:rPr>
        <w:t>Built classification models</w:t>
      </w:r>
      <w:r w:rsidRPr="004306FD">
        <w:rPr>
          <w:rFonts w:ascii="Calibri" w:hAnsi="Calibri" w:cs="Calibri"/>
        </w:rPr>
        <w:t xml:space="preserve"> on ICSR datasets (PMS &amp; CT cases)</w:t>
      </w:r>
      <w:r>
        <w:rPr>
          <w:rFonts w:ascii="Calibri" w:hAnsi="Calibri" w:cs="Calibri"/>
        </w:rPr>
        <w:t xml:space="preserve"> for</w:t>
      </w:r>
      <w:r w:rsidRPr="004306FD">
        <w:rPr>
          <w:rFonts w:ascii="Calibri" w:hAnsi="Calibri" w:cs="Calibri"/>
        </w:rPr>
        <w:t xml:space="preserve"> identifying patterns in adverse events that led to a </w:t>
      </w:r>
      <w:r w:rsidRPr="009175FD">
        <w:rPr>
          <w:rFonts w:ascii="Calibri" w:hAnsi="Calibri" w:cs="Calibri"/>
          <w:b/>
          <w:bCs/>
        </w:rPr>
        <w:t>15% reduction in duplicate case reporting</w:t>
      </w:r>
      <w:r w:rsidRPr="004306FD">
        <w:rPr>
          <w:rFonts w:ascii="Calibri" w:hAnsi="Calibri" w:cs="Calibri"/>
        </w:rPr>
        <w:t xml:space="preserve">.  </w:t>
      </w:r>
    </w:p>
    <w:p w14:paraId="381A1BE3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5CACA56F" w14:textId="77777777" w:rsidR="00EF6341" w:rsidRPr="004306FD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 xml:space="preserve">Supported triage and data entry processes by developing automated workflows, reducing manual errors by 25%.  </w:t>
      </w:r>
    </w:p>
    <w:p w14:paraId="66538896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2DABC699" w14:textId="77777777" w:rsidR="00EF6341" w:rsidRPr="004306FD" w:rsidRDefault="00EF6341" w:rsidP="00EF6341">
      <w:pPr>
        <w:ind w:right="0"/>
        <w:rPr>
          <w:rFonts w:ascii="Calibri" w:hAnsi="Calibri" w:cs="Calibri"/>
        </w:rPr>
      </w:pPr>
    </w:p>
    <w:p w14:paraId="31EEA8D6" w14:textId="77777777" w:rsidR="00EF6341" w:rsidRDefault="00EF6341" w:rsidP="00EF6341">
      <w:pPr>
        <w:ind w:right="0"/>
        <w:rPr>
          <w:rFonts w:ascii="Calibri" w:hAnsi="Calibri" w:cs="Calibri"/>
          <w:b/>
          <w:bCs/>
          <w:sz w:val="24"/>
        </w:rPr>
      </w:pPr>
      <w:r w:rsidRPr="00864139">
        <w:rPr>
          <w:rFonts w:ascii="Calibri" w:hAnsi="Calibri" w:cs="Calibri"/>
          <w:b/>
          <w:bCs/>
          <w:sz w:val="24"/>
        </w:rPr>
        <w:t>Tata Consultancy Services</w:t>
      </w:r>
    </w:p>
    <w:p w14:paraId="2BCFD7A2" w14:textId="77777777" w:rsidR="00EF6341" w:rsidRDefault="00EF6341" w:rsidP="00EF6341">
      <w:pPr>
        <w:ind w:right="0"/>
        <w:rPr>
          <w:rFonts w:ascii="Calibri" w:hAnsi="Calibri" w:cs="Calibri"/>
        </w:rPr>
      </w:pPr>
      <w:r w:rsidRPr="00864139">
        <w:rPr>
          <w:rFonts w:ascii="Calibri" w:hAnsi="Calibri" w:cs="Calibri"/>
        </w:rPr>
        <w:t xml:space="preserve">Senior Process Associate </w:t>
      </w:r>
    </w:p>
    <w:p w14:paraId="5F903D0A" w14:textId="77777777" w:rsidR="00EF6341" w:rsidRPr="004306FD" w:rsidRDefault="00EF6341" w:rsidP="00EF6341">
      <w:pPr>
        <w:ind w:right="0"/>
        <w:rPr>
          <w:rFonts w:ascii="Calibri" w:hAnsi="Calibri" w:cs="Calibri"/>
        </w:rPr>
      </w:pPr>
      <w:r w:rsidRPr="004306FD">
        <w:rPr>
          <w:rFonts w:ascii="Calibri" w:hAnsi="Calibri" w:cs="Calibri"/>
        </w:rPr>
        <w:t>(Feb 2018 – Jun 2021)</w:t>
      </w:r>
    </w:p>
    <w:p w14:paraId="3B8284A5" w14:textId="77777777" w:rsidR="00EF6341" w:rsidRPr="00C81EBE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Developed classification</w:t>
      </w:r>
      <w:r>
        <w:rPr>
          <w:rFonts w:ascii="Calibri" w:hAnsi="Calibri" w:cs="Calibri"/>
          <w:b/>
          <w:bCs/>
        </w:rPr>
        <w:t xml:space="preserve"> machine learning</w:t>
      </w:r>
      <w:r w:rsidRPr="00DA48F4">
        <w:rPr>
          <w:rFonts w:ascii="Calibri" w:hAnsi="Calibri" w:cs="Calibri"/>
          <w:b/>
          <w:bCs/>
        </w:rPr>
        <w:t xml:space="preserve"> </w:t>
      </w:r>
      <w:r w:rsidRPr="00DA48F4">
        <w:rPr>
          <w:rFonts w:ascii="Calibri" w:hAnsi="Calibri" w:cs="Calibri"/>
        </w:rPr>
        <w:t xml:space="preserve">models to flag potential data inconsistencies in AE case processing, </w:t>
      </w:r>
      <w:r w:rsidRPr="00DA48F4">
        <w:rPr>
          <w:rFonts w:ascii="Calibri" w:hAnsi="Calibri" w:cs="Calibri"/>
          <w:b/>
          <w:bCs/>
        </w:rPr>
        <w:t>reducing overall error rate by 30%</w:t>
      </w:r>
      <w:r w:rsidRPr="00DA48F4">
        <w:rPr>
          <w:rFonts w:ascii="Calibri" w:hAnsi="Calibri" w:cs="Calibri"/>
        </w:rPr>
        <w:t xml:space="preserve"> after integration into QA workflows</w:t>
      </w:r>
      <w:r w:rsidRPr="00DA48F4">
        <w:rPr>
          <w:rFonts w:ascii="Calibri" w:hAnsi="Calibri" w:cs="Calibri"/>
          <w:b/>
          <w:bCs/>
        </w:rPr>
        <w:t>.</w:t>
      </w:r>
    </w:p>
    <w:p w14:paraId="192789E2" w14:textId="77777777" w:rsidR="00EF6341" w:rsidRPr="00DA48F4" w:rsidRDefault="00EF6341" w:rsidP="00EF6341">
      <w:pPr>
        <w:pStyle w:val="ListParagraph"/>
        <w:ind w:right="0"/>
        <w:rPr>
          <w:rFonts w:ascii="Calibri" w:hAnsi="Calibri" w:cs="Calibri"/>
        </w:rPr>
      </w:pPr>
    </w:p>
    <w:p w14:paraId="1CE151B6" w14:textId="77777777" w:rsidR="00EF6341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  <w:b/>
          <w:bCs/>
        </w:rPr>
        <w:t>Performed root cause analysis (RCA)</w:t>
      </w:r>
      <w:r w:rsidRPr="00DA48F4">
        <w:rPr>
          <w:rFonts w:ascii="Calibri" w:hAnsi="Calibri" w:cs="Calibri"/>
        </w:rPr>
        <w:t xml:space="preserve"> and trend analysis using statistical methods to identify recurring quality issues; findings were translated into actionable process improvements.</w:t>
      </w:r>
    </w:p>
    <w:p w14:paraId="0B0865D9" w14:textId="77777777" w:rsidR="00EF6341" w:rsidRPr="00C81EBE" w:rsidRDefault="00EF6341" w:rsidP="00EF6341">
      <w:pPr>
        <w:pStyle w:val="ListParagraph"/>
        <w:rPr>
          <w:rFonts w:ascii="Calibri" w:hAnsi="Calibri" w:cs="Calibri"/>
        </w:rPr>
      </w:pPr>
    </w:p>
    <w:p w14:paraId="5C37E82F" w14:textId="77777777" w:rsidR="00EF6341" w:rsidRDefault="00EF6341" w:rsidP="00EF6341">
      <w:pPr>
        <w:pStyle w:val="ListParagraph"/>
        <w:ind w:right="0"/>
        <w:rPr>
          <w:rFonts w:ascii="Calibri" w:hAnsi="Calibri" w:cs="Calibri"/>
        </w:rPr>
      </w:pPr>
    </w:p>
    <w:p w14:paraId="67D32F4F" w14:textId="77777777" w:rsidR="00EF6341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bookmarkStart w:id="0" w:name="_Hlk207045753"/>
      <w:r w:rsidRPr="00C549CB">
        <w:rPr>
          <w:rFonts w:ascii="Calibri" w:hAnsi="Calibri" w:cs="Calibri"/>
          <w:b/>
          <w:bCs/>
        </w:rPr>
        <w:t>Led a team</w:t>
      </w:r>
      <w:r w:rsidRPr="00DA48F4">
        <w:rPr>
          <w:rFonts w:ascii="Calibri" w:hAnsi="Calibri" w:cs="Calibri"/>
        </w:rPr>
        <w:t xml:space="preserve"> in processing and quality</w:t>
      </w:r>
      <w:r>
        <w:rPr>
          <w:rFonts w:ascii="Calibri" w:hAnsi="Calibri" w:cs="Calibri"/>
        </w:rPr>
        <w:t>,</w:t>
      </w:r>
      <w:r w:rsidRPr="00DA48F4">
        <w:rPr>
          <w:rFonts w:ascii="Calibri" w:hAnsi="Calibri" w:cs="Calibri"/>
        </w:rPr>
        <w:t xml:space="preserve"> ensuring compliance with regulatory standards.</w:t>
      </w:r>
    </w:p>
    <w:p w14:paraId="2BCADA8B" w14:textId="77777777" w:rsidR="00EF6341" w:rsidRDefault="00EF6341" w:rsidP="00EF6341">
      <w:pPr>
        <w:pStyle w:val="ListParagraph"/>
        <w:ind w:right="0"/>
        <w:rPr>
          <w:rFonts w:ascii="Calibri" w:hAnsi="Calibri" w:cs="Calibri"/>
        </w:rPr>
      </w:pPr>
    </w:p>
    <w:bookmarkEnd w:id="0"/>
    <w:p w14:paraId="202ECF1B" w14:textId="77777777" w:rsidR="00EF6341" w:rsidRPr="007C0723" w:rsidRDefault="00EF6341" w:rsidP="00EF6341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DA48F4">
        <w:rPr>
          <w:rFonts w:ascii="Calibri" w:hAnsi="Calibri" w:cs="Calibri"/>
        </w:rPr>
        <w:t>Conducted in-depth data analysis using Python and Excel to identify trends, optimize workflows, and generate weekly quality reports for senior stakeholders.</w:t>
      </w:r>
    </w:p>
    <w:p w14:paraId="1542E32C" w14:textId="7F7EBA83" w:rsidR="00994D24" w:rsidRDefault="00994D24" w:rsidP="00081937">
      <w:pPr>
        <w:ind w:right="0"/>
      </w:pPr>
    </w:p>
    <w:p w14:paraId="10547C77" w14:textId="77777777" w:rsidR="00E915AA" w:rsidRPr="00E915AA" w:rsidRDefault="00E915AA" w:rsidP="00E915AA">
      <w:pPr>
        <w:ind w:right="0"/>
        <w:rPr>
          <w:rFonts w:ascii="Calibri" w:hAnsi="Calibri" w:cs="Calibri"/>
          <w:b/>
          <w:bCs/>
          <w:sz w:val="24"/>
        </w:rPr>
      </w:pPr>
      <w:r w:rsidRPr="00E915AA">
        <w:rPr>
          <w:rFonts w:ascii="Calibri" w:hAnsi="Calibri" w:cs="Calibri"/>
          <w:b/>
          <w:bCs/>
          <w:sz w:val="24"/>
        </w:rPr>
        <w:t>IKS Health</w:t>
      </w:r>
    </w:p>
    <w:p w14:paraId="14379948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Data Analyst</w:t>
      </w:r>
    </w:p>
    <w:p w14:paraId="34000D8A" w14:textId="77777777" w:rsidR="00E915AA" w:rsidRPr="00E915AA" w:rsidRDefault="00E915AA" w:rsidP="00E915AA">
      <w:p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lastRenderedPageBreak/>
        <w:t>(May 2017 – Jan 2018)</w:t>
      </w:r>
    </w:p>
    <w:p w14:paraId="01142B52" w14:textId="0E94DF19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Extracted and interpreted clinical data from medical records to support research, quality improvement, and regulatory</w:t>
      </w:r>
    </w:p>
    <w:p w14:paraId="7DCEA780" w14:textId="77777777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reporting initiatives.</w:t>
      </w:r>
    </w:p>
    <w:p w14:paraId="7BFCDAF9" w14:textId="1CEFA7BD" w:rsidR="00E915AA" w:rsidRPr="00E915AA" w:rsidRDefault="00E915AA" w:rsidP="00E915AA">
      <w:pPr>
        <w:pStyle w:val="ListParagraph"/>
        <w:numPr>
          <w:ilvl w:val="0"/>
          <w:numId w:val="12"/>
        </w:numPr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Analyzed patient data trends using standardized abstraction tools and provided actionable insights to healthcare teams to</w:t>
      </w:r>
    </w:p>
    <w:p w14:paraId="3BC62E79" w14:textId="3102AD2B" w:rsidR="00E915AA" w:rsidRDefault="00E915AA" w:rsidP="00E915AA">
      <w:pPr>
        <w:pStyle w:val="ListParagraph"/>
        <w:ind w:right="0"/>
        <w:rPr>
          <w:rFonts w:ascii="Calibri" w:hAnsi="Calibri" w:cs="Calibri"/>
        </w:rPr>
      </w:pPr>
      <w:r w:rsidRPr="00E915AA">
        <w:rPr>
          <w:rFonts w:ascii="Calibri" w:hAnsi="Calibri" w:cs="Calibri"/>
        </w:rPr>
        <w:t>improve patient outcomes and compliance.</w:t>
      </w:r>
    </w:p>
    <w:p w14:paraId="4EBA12A0" w14:textId="53697351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0F79D98C" w14:textId="509B91A5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7B2F5336" w14:textId="61982A83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5A3D303" w14:textId="18E2D164" w:rsid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50879EC0" w14:textId="77777777" w:rsidR="00E915AA" w:rsidRPr="00E915AA" w:rsidRDefault="00E915AA" w:rsidP="00E915AA">
      <w:pPr>
        <w:pStyle w:val="ListParagraph"/>
        <w:ind w:right="0"/>
        <w:rPr>
          <w:rFonts w:ascii="Calibri" w:hAnsi="Calibri" w:cs="Calibri"/>
        </w:rPr>
      </w:pPr>
    </w:p>
    <w:p w14:paraId="204A3771" w14:textId="77777777" w:rsidR="00E915AA" w:rsidRDefault="00E915AA" w:rsidP="00081937">
      <w:pPr>
        <w:ind w:right="0"/>
      </w:pPr>
    </w:p>
    <w:p w14:paraId="3C3314D8" w14:textId="77777777" w:rsidR="00B55FDD" w:rsidRPr="008628E3" w:rsidRDefault="00000000" w:rsidP="00B55FDD">
      <w:pPr>
        <w:pStyle w:val="Subtitle"/>
        <w:ind w:left="93"/>
      </w:pPr>
      <w:sdt>
        <w:sdtPr>
          <w:id w:val="-1334530411"/>
          <w:placeholder>
            <w:docPart w:val="8CA2B11A896E4225900B5D4EA260BDA4"/>
          </w:placeholder>
          <w:temporary/>
          <w:showingPlcHdr/>
          <w15:appearance w15:val="hidden"/>
        </w:sdtPr>
        <w:sdtContent>
          <w:r w:rsidR="00B55FDD">
            <w:t>Education</w:t>
          </w:r>
        </w:sdtContent>
      </w:sdt>
    </w:p>
    <w:p w14:paraId="0EB3798A" w14:textId="77777777" w:rsidR="00B55FDD" w:rsidRPr="000378CC" w:rsidRDefault="00B55FDD" w:rsidP="00B55FDD">
      <w:pPr>
        <w:ind w:left="93"/>
        <w:rPr>
          <w:lang w:val="it-IT"/>
        </w:rPr>
      </w:pPr>
    </w:p>
    <w:p w14:paraId="164A5929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M. Pharmacy (</w:t>
      </w:r>
      <w:r w:rsidRPr="007575C9">
        <w:rPr>
          <w:rFonts w:ascii="Calibri" w:hAnsi="Calibri" w:cs="Calibri"/>
          <w:caps w:val="0"/>
        </w:rPr>
        <w:t>Pharmaceutics</w:t>
      </w:r>
      <w:r w:rsidRPr="007575C9">
        <w:rPr>
          <w:rFonts w:ascii="Calibri" w:hAnsi="Calibri" w:cs="Calibri"/>
        </w:rPr>
        <w:t>)</w:t>
      </w:r>
    </w:p>
    <w:p w14:paraId="3D4B2BF2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  <w:r w:rsidRPr="007575C9">
        <w:rPr>
          <w:rFonts w:ascii="Calibri" w:eastAsiaTheme="minorHAnsi" w:hAnsi="Calibri" w:cs="Calibri"/>
          <w:b w:val="0"/>
          <w:caps w:val="0"/>
          <w:color w:val="auto"/>
          <w:szCs w:val="24"/>
          <w:lang w:val="it-IT"/>
        </w:rPr>
        <w:t>S.S.D.J. College of Pharmacy, Chandwad, Nashik (2016)</w:t>
      </w:r>
    </w:p>
    <w:p w14:paraId="07E1C9A5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  <w:lang w:val="it-IT"/>
        </w:rPr>
      </w:pPr>
    </w:p>
    <w:p w14:paraId="7C01738A" w14:textId="77777777" w:rsidR="00B55FDD" w:rsidRPr="007575C9" w:rsidRDefault="00B55FDD" w:rsidP="00B55FDD">
      <w:pPr>
        <w:pStyle w:val="Heading1"/>
        <w:ind w:left="93"/>
        <w:rPr>
          <w:rFonts w:ascii="Calibri" w:hAnsi="Calibri" w:cs="Calibri"/>
        </w:rPr>
      </w:pPr>
      <w:r w:rsidRPr="007575C9">
        <w:rPr>
          <w:rFonts w:ascii="Calibri" w:hAnsi="Calibri" w:cs="Calibri"/>
        </w:rPr>
        <w:t>B. Pharmacy</w:t>
      </w:r>
    </w:p>
    <w:p w14:paraId="5EBA629A" w14:textId="77777777" w:rsidR="00B55FDD" w:rsidRPr="007575C9" w:rsidRDefault="00B55FDD" w:rsidP="00B55FDD">
      <w:pPr>
        <w:ind w:left="93"/>
        <w:rPr>
          <w:rFonts w:ascii="Calibri" w:hAnsi="Calibri" w:cs="Calibri"/>
          <w:lang w:val="it-IT"/>
        </w:rPr>
      </w:pPr>
      <w:r w:rsidRPr="007575C9">
        <w:rPr>
          <w:rFonts w:ascii="Calibri" w:hAnsi="Calibri" w:cs="Calibri"/>
          <w:lang w:val="it-IT"/>
        </w:rPr>
        <w:softHyphen/>
        <w:t>Loknete Dr. J.D. Pawar college of Pharmacy (Manur) (2014</w:t>
      </w:r>
      <w:r w:rsidRPr="007575C9">
        <w:rPr>
          <w:rFonts w:ascii="Calibri" w:hAnsi="Calibri" w:cs="Calibri"/>
          <w:b/>
          <w:bCs/>
          <w:lang w:val="it-IT"/>
        </w:rPr>
        <w:t>)</w:t>
      </w:r>
    </w:p>
    <w:p w14:paraId="4D33182B" w14:textId="77777777" w:rsidR="00B55FDD" w:rsidRPr="003407B6" w:rsidRDefault="00B55FDD" w:rsidP="00B55FDD">
      <w:pPr>
        <w:ind w:left="360" w:right="0"/>
      </w:pPr>
    </w:p>
    <w:sectPr w:rsidR="00B55FDD" w:rsidRPr="003407B6" w:rsidSect="00716BF1">
      <w:pgSz w:w="12240" w:h="15840" w:code="1"/>
      <w:pgMar w:top="36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ACB3" w14:textId="77777777" w:rsidR="007B6B0D" w:rsidRDefault="007B6B0D" w:rsidP="00AA35A8">
      <w:pPr>
        <w:spacing w:line="240" w:lineRule="auto"/>
      </w:pPr>
      <w:r>
        <w:separator/>
      </w:r>
    </w:p>
  </w:endnote>
  <w:endnote w:type="continuationSeparator" w:id="0">
    <w:p w14:paraId="7E073175" w14:textId="77777777" w:rsidR="007B6B0D" w:rsidRDefault="007B6B0D" w:rsidP="00AA35A8">
      <w:pPr>
        <w:spacing w:line="240" w:lineRule="auto"/>
      </w:pPr>
      <w:r>
        <w:continuationSeparator/>
      </w:r>
    </w:p>
  </w:endnote>
  <w:endnote w:type="continuationNotice" w:id="1">
    <w:p w14:paraId="4E9B1A00" w14:textId="77777777" w:rsidR="007B6B0D" w:rsidRDefault="007B6B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0C94" w14:textId="77777777" w:rsidR="007B6B0D" w:rsidRDefault="007B6B0D" w:rsidP="00AA35A8">
      <w:pPr>
        <w:spacing w:line="240" w:lineRule="auto"/>
      </w:pPr>
      <w:r>
        <w:separator/>
      </w:r>
    </w:p>
  </w:footnote>
  <w:footnote w:type="continuationSeparator" w:id="0">
    <w:p w14:paraId="1C8CBB5E" w14:textId="77777777" w:rsidR="007B6B0D" w:rsidRDefault="007B6B0D" w:rsidP="00AA35A8">
      <w:pPr>
        <w:spacing w:line="240" w:lineRule="auto"/>
      </w:pPr>
      <w:r>
        <w:continuationSeparator/>
      </w:r>
    </w:p>
  </w:footnote>
  <w:footnote w:type="continuationNotice" w:id="1">
    <w:p w14:paraId="48066CF6" w14:textId="77777777" w:rsidR="007B6B0D" w:rsidRDefault="007B6B0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9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4B1963"/>
    <w:multiLevelType w:val="hybridMultilevel"/>
    <w:tmpl w:val="32D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2F5"/>
    <w:multiLevelType w:val="multilevel"/>
    <w:tmpl w:val="F05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433DB"/>
    <w:multiLevelType w:val="hybridMultilevel"/>
    <w:tmpl w:val="3A94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F6164"/>
    <w:multiLevelType w:val="hybridMultilevel"/>
    <w:tmpl w:val="BDE226B8"/>
    <w:lvl w:ilvl="0" w:tplc="B0786B88">
      <w:start w:val="18"/>
      <w:numFmt w:val="bullet"/>
      <w:lvlText w:val=""/>
      <w:lvlJc w:val="left"/>
      <w:pPr>
        <w:ind w:left="450" w:hanging="360"/>
      </w:pPr>
      <w:rPr>
        <w:rFonts w:ascii="Symbol" w:eastAsiaTheme="minorHAnsi" w:hAnsi="Symbol" w:cs="Calibri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B2B"/>
    <w:multiLevelType w:val="hybridMultilevel"/>
    <w:tmpl w:val="5CF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F27C2"/>
    <w:multiLevelType w:val="hybridMultilevel"/>
    <w:tmpl w:val="26CCE3B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0343B"/>
    <w:multiLevelType w:val="hybridMultilevel"/>
    <w:tmpl w:val="EAA4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85780"/>
    <w:multiLevelType w:val="hybridMultilevel"/>
    <w:tmpl w:val="402AF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6B21"/>
    <w:multiLevelType w:val="multilevel"/>
    <w:tmpl w:val="1BB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5337">
    <w:abstractNumId w:val="2"/>
  </w:num>
  <w:num w:numId="2" w16cid:durableId="1023826844">
    <w:abstractNumId w:val="16"/>
  </w:num>
  <w:num w:numId="3" w16cid:durableId="331445579">
    <w:abstractNumId w:val="6"/>
  </w:num>
  <w:num w:numId="4" w16cid:durableId="1406762376">
    <w:abstractNumId w:val="7"/>
  </w:num>
  <w:num w:numId="5" w16cid:durableId="1790707049">
    <w:abstractNumId w:val="5"/>
  </w:num>
  <w:num w:numId="6" w16cid:durableId="1409575907">
    <w:abstractNumId w:val="9"/>
  </w:num>
  <w:num w:numId="7" w16cid:durableId="1567061842">
    <w:abstractNumId w:val="1"/>
  </w:num>
  <w:num w:numId="8" w16cid:durableId="1693413214">
    <w:abstractNumId w:val="12"/>
  </w:num>
  <w:num w:numId="9" w16cid:durableId="605499436">
    <w:abstractNumId w:val="10"/>
  </w:num>
  <w:num w:numId="10" w16cid:durableId="529145262">
    <w:abstractNumId w:val="0"/>
  </w:num>
  <w:num w:numId="11" w16cid:durableId="1549223427">
    <w:abstractNumId w:val="13"/>
  </w:num>
  <w:num w:numId="12" w16cid:durableId="1536038463">
    <w:abstractNumId w:val="4"/>
  </w:num>
  <w:num w:numId="13" w16cid:durableId="376704681">
    <w:abstractNumId w:val="14"/>
  </w:num>
  <w:num w:numId="14" w16cid:durableId="1441491139">
    <w:abstractNumId w:val="3"/>
  </w:num>
  <w:num w:numId="15" w16cid:durableId="785929013">
    <w:abstractNumId w:val="11"/>
  </w:num>
  <w:num w:numId="16" w16cid:durableId="1022127607">
    <w:abstractNumId w:val="15"/>
  </w:num>
  <w:num w:numId="17" w16cid:durableId="1074014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BB"/>
    <w:rsid w:val="0000010F"/>
    <w:rsid w:val="00001A29"/>
    <w:rsid w:val="0000752A"/>
    <w:rsid w:val="00010CDC"/>
    <w:rsid w:val="000128D5"/>
    <w:rsid w:val="00016465"/>
    <w:rsid w:val="00020833"/>
    <w:rsid w:val="00020BEB"/>
    <w:rsid w:val="00025D36"/>
    <w:rsid w:val="0003130F"/>
    <w:rsid w:val="00033263"/>
    <w:rsid w:val="000334C1"/>
    <w:rsid w:val="000350EB"/>
    <w:rsid w:val="00036784"/>
    <w:rsid w:val="000378CC"/>
    <w:rsid w:val="0004307A"/>
    <w:rsid w:val="00046CF7"/>
    <w:rsid w:val="00047DFE"/>
    <w:rsid w:val="0005687F"/>
    <w:rsid w:val="00064736"/>
    <w:rsid w:val="000658BB"/>
    <w:rsid w:val="00076D3B"/>
    <w:rsid w:val="00081937"/>
    <w:rsid w:val="00085F42"/>
    <w:rsid w:val="000873F6"/>
    <w:rsid w:val="00096AF0"/>
    <w:rsid w:val="00096F05"/>
    <w:rsid w:val="000A74E6"/>
    <w:rsid w:val="000B286F"/>
    <w:rsid w:val="000B2975"/>
    <w:rsid w:val="000B3A78"/>
    <w:rsid w:val="000B600D"/>
    <w:rsid w:val="000C0C82"/>
    <w:rsid w:val="000D134B"/>
    <w:rsid w:val="000D460F"/>
    <w:rsid w:val="000D7637"/>
    <w:rsid w:val="000E6003"/>
    <w:rsid w:val="000F15EE"/>
    <w:rsid w:val="000F3C52"/>
    <w:rsid w:val="000F4065"/>
    <w:rsid w:val="000F5C41"/>
    <w:rsid w:val="000F67BF"/>
    <w:rsid w:val="000F792A"/>
    <w:rsid w:val="0010041D"/>
    <w:rsid w:val="00101892"/>
    <w:rsid w:val="00102D00"/>
    <w:rsid w:val="00117D51"/>
    <w:rsid w:val="00124AF5"/>
    <w:rsid w:val="00124ED6"/>
    <w:rsid w:val="00125D5E"/>
    <w:rsid w:val="001309D8"/>
    <w:rsid w:val="00132152"/>
    <w:rsid w:val="00132E7B"/>
    <w:rsid w:val="00137325"/>
    <w:rsid w:val="00142222"/>
    <w:rsid w:val="001441C0"/>
    <w:rsid w:val="001449BC"/>
    <w:rsid w:val="001540E8"/>
    <w:rsid w:val="00167789"/>
    <w:rsid w:val="00173CDC"/>
    <w:rsid w:val="00194704"/>
    <w:rsid w:val="00195341"/>
    <w:rsid w:val="001A240F"/>
    <w:rsid w:val="001B160B"/>
    <w:rsid w:val="001B272A"/>
    <w:rsid w:val="001C7D45"/>
    <w:rsid w:val="001D7FE7"/>
    <w:rsid w:val="001E1E6C"/>
    <w:rsid w:val="001E4EE9"/>
    <w:rsid w:val="001E4EEE"/>
    <w:rsid w:val="001E71E3"/>
    <w:rsid w:val="001F2E36"/>
    <w:rsid w:val="001F7A28"/>
    <w:rsid w:val="00203213"/>
    <w:rsid w:val="002073BB"/>
    <w:rsid w:val="0021157F"/>
    <w:rsid w:val="0021588A"/>
    <w:rsid w:val="0021797E"/>
    <w:rsid w:val="002236D5"/>
    <w:rsid w:val="00232511"/>
    <w:rsid w:val="00243756"/>
    <w:rsid w:val="00244805"/>
    <w:rsid w:val="00250CD7"/>
    <w:rsid w:val="0025137D"/>
    <w:rsid w:val="00261722"/>
    <w:rsid w:val="00270671"/>
    <w:rsid w:val="0027193E"/>
    <w:rsid w:val="00286072"/>
    <w:rsid w:val="00291EA3"/>
    <w:rsid w:val="002A0B41"/>
    <w:rsid w:val="002A5EE5"/>
    <w:rsid w:val="002A7891"/>
    <w:rsid w:val="002A78E1"/>
    <w:rsid w:val="002B1557"/>
    <w:rsid w:val="002C2AE8"/>
    <w:rsid w:val="002C4E0C"/>
    <w:rsid w:val="002D3521"/>
    <w:rsid w:val="002E7306"/>
    <w:rsid w:val="002F04C5"/>
    <w:rsid w:val="002F5C68"/>
    <w:rsid w:val="002F6047"/>
    <w:rsid w:val="00315CD2"/>
    <w:rsid w:val="003312D0"/>
    <w:rsid w:val="00331DCE"/>
    <w:rsid w:val="003346FA"/>
    <w:rsid w:val="00334FEA"/>
    <w:rsid w:val="003407B6"/>
    <w:rsid w:val="003514CA"/>
    <w:rsid w:val="00351EBA"/>
    <w:rsid w:val="00352A17"/>
    <w:rsid w:val="00353454"/>
    <w:rsid w:val="00356C1C"/>
    <w:rsid w:val="00362C2C"/>
    <w:rsid w:val="0037551B"/>
    <w:rsid w:val="0037641D"/>
    <w:rsid w:val="00376966"/>
    <w:rsid w:val="00376BA0"/>
    <w:rsid w:val="00380411"/>
    <w:rsid w:val="00384BA3"/>
    <w:rsid w:val="00384CFA"/>
    <w:rsid w:val="00385913"/>
    <w:rsid w:val="003877F8"/>
    <w:rsid w:val="00391BEA"/>
    <w:rsid w:val="003A081F"/>
    <w:rsid w:val="003A5E8B"/>
    <w:rsid w:val="003B2E7E"/>
    <w:rsid w:val="003B351B"/>
    <w:rsid w:val="003B4AEF"/>
    <w:rsid w:val="003B7F92"/>
    <w:rsid w:val="003E7BEC"/>
    <w:rsid w:val="003F31D0"/>
    <w:rsid w:val="004013A2"/>
    <w:rsid w:val="00402A97"/>
    <w:rsid w:val="004058FA"/>
    <w:rsid w:val="00415CF3"/>
    <w:rsid w:val="0041784A"/>
    <w:rsid w:val="00417B44"/>
    <w:rsid w:val="004259F8"/>
    <w:rsid w:val="004306FD"/>
    <w:rsid w:val="00436231"/>
    <w:rsid w:val="00437F0A"/>
    <w:rsid w:val="0044206E"/>
    <w:rsid w:val="00453A7B"/>
    <w:rsid w:val="004553F0"/>
    <w:rsid w:val="00457ADE"/>
    <w:rsid w:val="00462350"/>
    <w:rsid w:val="004641E4"/>
    <w:rsid w:val="00464B92"/>
    <w:rsid w:val="004671E2"/>
    <w:rsid w:val="00470291"/>
    <w:rsid w:val="00471409"/>
    <w:rsid w:val="00491074"/>
    <w:rsid w:val="004918C5"/>
    <w:rsid w:val="004936B2"/>
    <w:rsid w:val="0049470D"/>
    <w:rsid w:val="00494ED4"/>
    <w:rsid w:val="004A05B2"/>
    <w:rsid w:val="004A28EA"/>
    <w:rsid w:val="004B2E4A"/>
    <w:rsid w:val="004B32E0"/>
    <w:rsid w:val="004B4432"/>
    <w:rsid w:val="004B4455"/>
    <w:rsid w:val="004C5E6E"/>
    <w:rsid w:val="004C67C8"/>
    <w:rsid w:val="004D5532"/>
    <w:rsid w:val="004D58C7"/>
    <w:rsid w:val="004D611C"/>
    <w:rsid w:val="004E0A17"/>
    <w:rsid w:val="004E125E"/>
    <w:rsid w:val="004E1532"/>
    <w:rsid w:val="004E4102"/>
    <w:rsid w:val="004F27A8"/>
    <w:rsid w:val="004F2D38"/>
    <w:rsid w:val="0050265E"/>
    <w:rsid w:val="00523975"/>
    <w:rsid w:val="00524297"/>
    <w:rsid w:val="00524D83"/>
    <w:rsid w:val="00525AE5"/>
    <w:rsid w:val="005262BB"/>
    <w:rsid w:val="005318EF"/>
    <w:rsid w:val="0053414E"/>
    <w:rsid w:val="00534DA2"/>
    <w:rsid w:val="00537559"/>
    <w:rsid w:val="005408D2"/>
    <w:rsid w:val="005477BA"/>
    <w:rsid w:val="0055049C"/>
    <w:rsid w:val="0055173D"/>
    <w:rsid w:val="00551F05"/>
    <w:rsid w:val="00560D1B"/>
    <w:rsid w:val="00563661"/>
    <w:rsid w:val="00571E80"/>
    <w:rsid w:val="00574A80"/>
    <w:rsid w:val="00581D4E"/>
    <w:rsid w:val="00584BFA"/>
    <w:rsid w:val="005A06AB"/>
    <w:rsid w:val="005A40B5"/>
    <w:rsid w:val="005B777F"/>
    <w:rsid w:val="005B78D9"/>
    <w:rsid w:val="005D333D"/>
    <w:rsid w:val="005D349A"/>
    <w:rsid w:val="005E0B89"/>
    <w:rsid w:val="005E377F"/>
    <w:rsid w:val="005E7AEF"/>
    <w:rsid w:val="005F7AF6"/>
    <w:rsid w:val="00605D23"/>
    <w:rsid w:val="0061157F"/>
    <w:rsid w:val="0062212E"/>
    <w:rsid w:val="00623E3B"/>
    <w:rsid w:val="00626B3C"/>
    <w:rsid w:val="00644E72"/>
    <w:rsid w:val="00645B77"/>
    <w:rsid w:val="006511D0"/>
    <w:rsid w:val="00652079"/>
    <w:rsid w:val="0065213B"/>
    <w:rsid w:val="006613DB"/>
    <w:rsid w:val="00664BBB"/>
    <w:rsid w:val="00667881"/>
    <w:rsid w:val="00672114"/>
    <w:rsid w:val="00672CAA"/>
    <w:rsid w:val="006828A5"/>
    <w:rsid w:val="00686072"/>
    <w:rsid w:val="0069541B"/>
    <w:rsid w:val="006A1E18"/>
    <w:rsid w:val="006A37C0"/>
    <w:rsid w:val="006A4AD4"/>
    <w:rsid w:val="006A7411"/>
    <w:rsid w:val="006A7905"/>
    <w:rsid w:val="006C7F5A"/>
    <w:rsid w:val="006D4544"/>
    <w:rsid w:val="006D657C"/>
    <w:rsid w:val="00702163"/>
    <w:rsid w:val="0070360A"/>
    <w:rsid w:val="007074B6"/>
    <w:rsid w:val="00716BF1"/>
    <w:rsid w:val="00721062"/>
    <w:rsid w:val="0073185F"/>
    <w:rsid w:val="00732283"/>
    <w:rsid w:val="007349C0"/>
    <w:rsid w:val="0073788E"/>
    <w:rsid w:val="0074039E"/>
    <w:rsid w:val="00742A42"/>
    <w:rsid w:val="00746A95"/>
    <w:rsid w:val="00746B0A"/>
    <w:rsid w:val="007575C9"/>
    <w:rsid w:val="007703EC"/>
    <w:rsid w:val="007717CC"/>
    <w:rsid w:val="00781335"/>
    <w:rsid w:val="00783DE5"/>
    <w:rsid w:val="00787B2B"/>
    <w:rsid w:val="00791376"/>
    <w:rsid w:val="00791668"/>
    <w:rsid w:val="00791C5D"/>
    <w:rsid w:val="007A23F6"/>
    <w:rsid w:val="007A39FA"/>
    <w:rsid w:val="007A4C37"/>
    <w:rsid w:val="007B1680"/>
    <w:rsid w:val="007B4FF4"/>
    <w:rsid w:val="007B5CB5"/>
    <w:rsid w:val="007B6B0D"/>
    <w:rsid w:val="007C69B7"/>
    <w:rsid w:val="007D6149"/>
    <w:rsid w:val="007D7F15"/>
    <w:rsid w:val="007E233B"/>
    <w:rsid w:val="007F69E4"/>
    <w:rsid w:val="007F73E9"/>
    <w:rsid w:val="007F78DA"/>
    <w:rsid w:val="00800286"/>
    <w:rsid w:val="00800A46"/>
    <w:rsid w:val="0080208E"/>
    <w:rsid w:val="008077E7"/>
    <w:rsid w:val="0081269F"/>
    <w:rsid w:val="00822312"/>
    <w:rsid w:val="0082774D"/>
    <w:rsid w:val="008303ED"/>
    <w:rsid w:val="00831977"/>
    <w:rsid w:val="008324BA"/>
    <w:rsid w:val="008377D9"/>
    <w:rsid w:val="00840ED6"/>
    <w:rsid w:val="00844757"/>
    <w:rsid w:val="008628E3"/>
    <w:rsid w:val="00863D50"/>
    <w:rsid w:val="00864139"/>
    <w:rsid w:val="00866866"/>
    <w:rsid w:val="00871DB8"/>
    <w:rsid w:val="008721DE"/>
    <w:rsid w:val="00872B50"/>
    <w:rsid w:val="00887E05"/>
    <w:rsid w:val="00897C19"/>
    <w:rsid w:val="008A171A"/>
    <w:rsid w:val="008A519F"/>
    <w:rsid w:val="008C6FDE"/>
    <w:rsid w:val="008D5253"/>
    <w:rsid w:val="008E590F"/>
    <w:rsid w:val="008E6047"/>
    <w:rsid w:val="008F180B"/>
    <w:rsid w:val="008F1C14"/>
    <w:rsid w:val="008F3C5E"/>
    <w:rsid w:val="008F48B9"/>
    <w:rsid w:val="00900996"/>
    <w:rsid w:val="00902672"/>
    <w:rsid w:val="009049BC"/>
    <w:rsid w:val="009156D8"/>
    <w:rsid w:val="009175FD"/>
    <w:rsid w:val="009230A7"/>
    <w:rsid w:val="00927043"/>
    <w:rsid w:val="00944C72"/>
    <w:rsid w:val="009561BC"/>
    <w:rsid w:val="00960BB0"/>
    <w:rsid w:val="00972034"/>
    <w:rsid w:val="009841D7"/>
    <w:rsid w:val="00986334"/>
    <w:rsid w:val="00991241"/>
    <w:rsid w:val="00994D24"/>
    <w:rsid w:val="009A5817"/>
    <w:rsid w:val="009A784D"/>
    <w:rsid w:val="009B4B3C"/>
    <w:rsid w:val="009C2571"/>
    <w:rsid w:val="009C33CB"/>
    <w:rsid w:val="009D13B2"/>
    <w:rsid w:val="009D646A"/>
    <w:rsid w:val="009F16A5"/>
    <w:rsid w:val="009F7098"/>
    <w:rsid w:val="00A016B0"/>
    <w:rsid w:val="00A1759A"/>
    <w:rsid w:val="00A24280"/>
    <w:rsid w:val="00A3224B"/>
    <w:rsid w:val="00A3453A"/>
    <w:rsid w:val="00A406C3"/>
    <w:rsid w:val="00A4112E"/>
    <w:rsid w:val="00A453A8"/>
    <w:rsid w:val="00A60A68"/>
    <w:rsid w:val="00A633B0"/>
    <w:rsid w:val="00A70686"/>
    <w:rsid w:val="00A91716"/>
    <w:rsid w:val="00A93A43"/>
    <w:rsid w:val="00AA1166"/>
    <w:rsid w:val="00AA35A8"/>
    <w:rsid w:val="00AA3C86"/>
    <w:rsid w:val="00AB4110"/>
    <w:rsid w:val="00AD6084"/>
    <w:rsid w:val="00AD79A2"/>
    <w:rsid w:val="00AE3159"/>
    <w:rsid w:val="00AE562D"/>
    <w:rsid w:val="00AE5A67"/>
    <w:rsid w:val="00AF0540"/>
    <w:rsid w:val="00AF13A5"/>
    <w:rsid w:val="00AF416C"/>
    <w:rsid w:val="00AF53A3"/>
    <w:rsid w:val="00B019A9"/>
    <w:rsid w:val="00B02FAE"/>
    <w:rsid w:val="00B04B2E"/>
    <w:rsid w:val="00B07D4F"/>
    <w:rsid w:val="00B20F64"/>
    <w:rsid w:val="00B2554B"/>
    <w:rsid w:val="00B370BE"/>
    <w:rsid w:val="00B42685"/>
    <w:rsid w:val="00B43161"/>
    <w:rsid w:val="00B44CCA"/>
    <w:rsid w:val="00B458E4"/>
    <w:rsid w:val="00B46E7B"/>
    <w:rsid w:val="00B4721B"/>
    <w:rsid w:val="00B47320"/>
    <w:rsid w:val="00B53178"/>
    <w:rsid w:val="00B53E40"/>
    <w:rsid w:val="00B55FDD"/>
    <w:rsid w:val="00B65B45"/>
    <w:rsid w:val="00B70E2A"/>
    <w:rsid w:val="00B75292"/>
    <w:rsid w:val="00B77C43"/>
    <w:rsid w:val="00B8453F"/>
    <w:rsid w:val="00B85473"/>
    <w:rsid w:val="00B878F5"/>
    <w:rsid w:val="00BA0E62"/>
    <w:rsid w:val="00BB5414"/>
    <w:rsid w:val="00BD3660"/>
    <w:rsid w:val="00BD7457"/>
    <w:rsid w:val="00BE11E7"/>
    <w:rsid w:val="00BE342E"/>
    <w:rsid w:val="00BE5968"/>
    <w:rsid w:val="00BF3DBB"/>
    <w:rsid w:val="00BF435B"/>
    <w:rsid w:val="00C063E2"/>
    <w:rsid w:val="00C14B3F"/>
    <w:rsid w:val="00C15A28"/>
    <w:rsid w:val="00C21FC6"/>
    <w:rsid w:val="00C236B6"/>
    <w:rsid w:val="00C40944"/>
    <w:rsid w:val="00C43452"/>
    <w:rsid w:val="00C476AE"/>
    <w:rsid w:val="00C504A4"/>
    <w:rsid w:val="00C549CB"/>
    <w:rsid w:val="00C60AC5"/>
    <w:rsid w:val="00C60D7D"/>
    <w:rsid w:val="00C61E9C"/>
    <w:rsid w:val="00C62E97"/>
    <w:rsid w:val="00C63049"/>
    <w:rsid w:val="00C64683"/>
    <w:rsid w:val="00C72060"/>
    <w:rsid w:val="00C7549E"/>
    <w:rsid w:val="00C75947"/>
    <w:rsid w:val="00C822BF"/>
    <w:rsid w:val="00C957CB"/>
    <w:rsid w:val="00CA029B"/>
    <w:rsid w:val="00CA421E"/>
    <w:rsid w:val="00CA4AAB"/>
    <w:rsid w:val="00CA61BE"/>
    <w:rsid w:val="00CB3E40"/>
    <w:rsid w:val="00CB77CF"/>
    <w:rsid w:val="00CC0D1A"/>
    <w:rsid w:val="00CC5B26"/>
    <w:rsid w:val="00CD3434"/>
    <w:rsid w:val="00CE21B9"/>
    <w:rsid w:val="00CF22B3"/>
    <w:rsid w:val="00CF3581"/>
    <w:rsid w:val="00D00CD9"/>
    <w:rsid w:val="00D01DD3"/>
    <w:rsid w:val="00D02B47"/>
    <w:rsid w:val="00D109C7"/>
    <w:rsid w:val="00D1358D"/>
    <w:rsid w:val="00D150C5"/>
    <w:rsid w:val="00D15AAE"/>
    <w:rsid w:val="00D22971"/>
    <w:rsid w:val="00D25147"/>
    <w:rsid w:val="00D33A66"/>
    <w:rsid w:val="00D46921"/>
    <w:rsid w:val="00D55821"/>
    <w:rsid w:val="00D55BF7"/>
    <w:rsid w:val="00D573F0"/>
    <w:rsid w:val="00D60B19"/>
    <w:rsid w:val="00D63B2B"/>
    <w:rsid w:val="00D66354"/>
    <w:rsid w:val="00D717A7"/>
    <w:rsid w:val="00D73ACF"/>
    <w:rsid w:val="00D86385"/>
    <w:rsid w:val="00D90F68"/>
    <w:rsid w:val="00D922AD"/>
    <w:rsid w:val="00D95726"/>
    <w:rsid w:val="00D96D11"/>
    <w:rsid w:val="00DA20E9"/>
    <w:rsid w:val="00DA48F4"/>
    <w:rsid w:val="00DA4B7F"/>
    <w:rsid w:val="00DA5A5A"/>
    <w:rsid w:val="00DB1758"/>
    <w:rsid w:val="00DB426D"/>
    <w:rsid w:val="00DB472D"/>
    <w:rsid w:val="00DB7568"/>
    <w:rsid w:val="00DC593F"/>
    <w:rsid w:val="00DD4035"/>
    <w:rsid w:val="00DD7FA2"/>
    <w:rsid w:val="00DE0620"/>
    <w:rsid w:val="00DE2094"/>
    <w:rsid w:val="00DE5EBD"/>
    <w:rsid w:val="00DE5F88"/>
    <w:rsid w:val="00DF2298"/>
    <w:rsid w:val="00E067BA"/>
    <w:rsid w:val="00E12BF9"/>
    <w:rsid w:val="00E147DE"/>
    <w:rsid w:val="00E15EEB"/>
    <w:rsid w:val="00E167AB"/>
    <w:rsid w:val="00E360EA"/>
    <w:rsid w:val="00E43A93"/>
    <w:rsid w:val="00E43BA4"/>
    <w:rsid w:val="00E50570"/>
    <w:rsid w:val="00E534CE"/>
    <w:rsid w:val="00E56C87"/>
    <w:rsid w:val="00E63FF0"/>
    <w:rsid w:val="00E6561D"/>
    <w:rsid w:val="00E67014"/>
    <w:rsid w:val="00E704E4"/>
    <w:rsid w:val="00E760C0"/>
    <w:rsid w:val="00E77096"/>
    <w:rsid w:val="00E77187"/>
    <w:rsid w:val="00E849E1"/>
    <w:rsid w:val="00E87784"/>
    <w:rsid w:val="00E87E1B"/>
    <w:rsid w:val="00E915AA"/>
    <w:rsid w:val="00E949B0"/>
    <w:rsid w:val="00E96C85"/>
    <w:rsid w:val="00EA4C06"/>
    <w:rsid w:val="00EA666A"/>
    <w:rsid w:val="00EB74E8"/>
    <w:rsid w:val="00EC0F79"/>
    <w:rsid w:val="00EC758F"/>
    <w:rsid w:val="00ED175B"/>
    <w:rsid w:val="00EE0A8B"/>
    <w:rsid w:val="00EE771D"/>
    <w:rsid w:val="00EF003C"/>
    <w:rsid w:val="00EF22EF"/>
    <w:rsid w:val="00EF3D96"/>
    <w:rsid w:val="00EF5976"/>
    <w:rsid w:val="00EF6341"/>
    <w:rsid w:val="00F02E99"/>
    <w:rsid w:val="00F10EE6"/>
    <w:rsid w:val="00F15E99"/>
    <w:rsid w:val="00F22A2B"/>
    <w:rsid w:val="00F233F3"/>
    <w:rsid w:val="00F30552"/>
    <w:rsid w:val="00F30B70"/>
    <w:rsid w:val="00F3352A"/>
    <w:rsid w:val="00F33A50"/>
    <w:rsid w:val="00F419C0"/>
    <w:rsid w:val="00F46BDB"/>
    <w:rsid w:val="00F56B7C"/>
    <w:rsid w:val="00F66878"/>
    <w:rsid w:val="00F741E7"/>
    <w:rsid w:val="00F77D09"/>
    <w:rsid w:val="00F8227A"/>
    <w:rsid w:val="00F95F13"/>
    <w:rsid w:val="00F96B95"/>
    <w:rsid w:val="00FA4006"/>
    <w:rsid w:val="00FA77C0"/>
    <w:rsid w:val="00FB04CE"/>
    <w:rsid w:val="00FB0F03"/>
    <w:rsid w:val="00FB14F4"/>
    <w:rsid w:val="00FC1052"/>
    <w:rsid w:val="00FD56F7"/>
    <w:rsid w:val="00FD73C5"/>
    <w:rsid w:val="00FE23B2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85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9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378CC"/>
    <w:rPr>
      <w:color w:val="605E5C"/>
      <w:shd w:val="clear" w:color="auto" w:fill="E1DFD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2704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4F2D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5FD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lang w:val="en-IN" w:eastAsia="en-IN" w:bidi="hi-IN"/>
    </w:rPr>
  </w:style>
  <w:style w:type="character" w:customStyle="1" w:styleId="citation-592">
    <w:name w:val="citation-592"/>
    <w:basedOn w:val="DefaultParagraphFont"/>
    <w:rsid w:val="00B55FDD"/>
  </w:style>
  <w:style w:type="character" w:customStyle="1" w:styleId="citation-591">
    <w:name w:val="citation-591"/>
    <w:basedOn w:val="DefaultParagraphFont"/>
    <w:rsid w:val="00B55FDD"/>
  </w:style>
  <w:style w:type="character" w:customStyle="1" w:styleId="citation-590">
    <w:name w:val="citation-590"/>
    <w:basedOn w:val="DefaultParagraphFont"/>
    <w:rsid w:val="00B55FDD"/>
  </w:style>
  <w:style w:type="character" w:customStyle="1" w:styleId="citation-589">
    <w:name w:val="citation-589"/>
    <w:basedOn w:val="DefaultParagraphFont"/>
    <w:rsid w:val="00B55FDD"/>
  </w:style>
  <w:style w:type="character" w:customStyle="1" w:styleId="citation-588">
    <w:name w:val="citation-588"/>
    <w:basedOn w:val="DefaultParagraphFont"/>
    <w:rsid w:val="00B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37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3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3373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427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653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72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8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528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9432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4941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7377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2965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4534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4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64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628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61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6666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2939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154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032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7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6311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5659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89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8262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1427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043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1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987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2651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29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50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64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2106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265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6298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137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832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8232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87869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930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9405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204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382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66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eevan-patil-a29b5a123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evan983@gmail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1Cod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48233\AppData\Roaming\Microsoft\Templates\Classic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09125D6194CE693069F42F49A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E472-2822-4474-BC6B-A2B4C4F13CB6}"/>
      </w:docPartPr>
      <w:docPartBody>
        <w:p w:rsidR="00163F30" w:rsidRDefault="0059348D" w:rsidP="0059348D">
          <w:pPr>
            <w:pStyle w:val="21309125D6194CE693069F42F49A93EB"/>
          </w:pPr>
          <w:r w:rsidRPr="001540E8">
            <w:t>Contact</w:t>
          </w:r>
        </w:p>
      </w:docPartBody>
    </w:docPart>
    <w:docPart>
      <w:docPartPr>
        <w:name w:val="8CA2B11A896E4225900B5D4EA260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A138C-CABD-44CB-A1E5-295E47A8A23B}"/>
      </w:docPartPr>
      <w:docPartBody>
        <w:p w:rsidR="00BC28A1" w:rsidRDefault="00163F30" w:rsidP="00163F30">
          <w:pPr>
            <w:pStyle w:val="8CA2B11A896E4225900B5D4EA260BD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44"/>
    <w:rsid w:val="000569DE"/>
    <w:rsid w:val="000D0802"/>
    <w:rsid w:val="000D460F"/>
    <w:rsid w:val="00131CD5"/>
    <w:rsid w:val="00133E61"/>
    <w:rsid w:val="00137325"/>
    <w:rsid w:val="00163F30"/>
    <w:rsid w:val="00182C3E"/>
    <w:rsid w:val="002206BD"/>
    <w:rsid w:val="0022538F"/>
    <w:rsid w:val="00234E15"/>
    <w:rsid w:val="002C2188"/>
    <w:rsid w:val="002C7104"/>
    <w:rsid w:val="002D2425"/>
    <w:rsid w:val="003772C7"/>
    <w:rsid w:val="00393852"/>
    <w:rsid w:val="003B2E7E"/>
    <w:rsid w:val="004B2E4A"/>
    <w:rsid w:val="004B4432"/>
    <w:rsid w:val="004C5E6E"/>
    <w:rsid w:val="004F411D"/>
    <w:rsid w:val="004F4C9E"/>
    <w:rsid w:val="00505C87"/>
    <w:rsid w:val="0053414E"/>
    <w:rsid w:val="00534DA2"/>
    <w:rsid w:val="00562A28"/>
    <w:rsid w:val="0056356C"/>
    <w:rsid w:val="00565754"/>
    <w:rsid w:val="005705FB"/>
    <w:rsid w:val="00571EAC"/>
    <w:rsid w:val="00584BFA"/>
    <w:rsid w:val="0059348D"/>
    <w:rsid w:val="005A297D"/>
    <w:rsid w:val="005D333D"/>
    <w:rsid w:val="00605D23"/>
    <w:rsid w:val="00672114"/>
    <w:rsid w:val="00686072"/>
    <w:rsid w:val="006B5EAD"/>
    <w:rsid w:val="006C0FA4"/>
    <w:rsid w:val="006D14DF"/>
    <w:rsid w:val="00722F4B"/>
    <w:rsid w:val="0077208A"/>
    <w:rsid w:val="00790032"/>
    <w:rsid w:val="007B1680"/>
    <w:rsid w:val="007F1628"/>
    <w:rsid w:val="00800286"/>
    <w:rsid w:val="00814AEF"/>
    <w:rsid w:val="00844757"/>
    <w:rsid w:val="00866866"/>
    <w:rsid w:val="008721DE"/>
    <w:rsid w:val="008A5746"/>
    <w:rsid w:val="008B3AF0"/>
    <w:rsid w:val="00924465"/>
    <w:rsid w:val="0092726C"/>
    <w:rsid w:val="009378DF"/>
    <w:rsid w:val="009C3044"/>
    <w:rsid w:val="009F217D"/>
    <w:rsid w:val="00A31817"/>
    <w:rsid w:val="00AB1F00"/>
    <w:rsid w:val="00AC5889"/>
    <w:rsid w:val="00AD6084"/>
    <w:rsid w:val="00B85223"/>
    <w:rsid w:val="00BA1366"/>
    <w:rsid w:val="00BC28A1"/>
    <w:rsid w:val="00BE45E3"/>
    <w:rsid w:val="00C17786"/>
    <w:rsid w:val="00C3263E"/>
    <w:rsid w:val="00C36EE2"/>
    <w:rsid w:val="00C51BC4"/>
    <w:rsid w:val="00C53A02"/>
    <w:rsid w:val="00C629B4"/>
    <w:rsid w:val="00C7037F"/>
    <w:rsid w:val="00C72060"/>
    <w:rsid w:val="00CC0D1A"/>
    <w:rsid w:val="00D10756"/>
    <w:rsid w:val="00D15064"/>
    <w:rsid w:val="00D75C3F"/>
    <w:rsid w:val="00D96D11"/>
    <w:rsid w:val="00DD0561"/>
    <w:rsid w:val="00DD1A0F"/>
    <w:rsid w:val="00E05D0C"/>
    <w:rsid w:val="00E534CE"/>
    <w:rsid w:val="00E769B6"/>
    <w:rsid w:val="00E849E1"/>
    <w:rsid w:val="00E949CA"/>
    <w:rsid w:val="00EF3D96"/>
    <w:rsid w:val="00FC2250"/>
    <w:rsid w:val="00FC6AEF"/>
    <w:rsid w:val="00F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2B11A896E4225900B5D4EA260BDA4">
    <w:name w:val="8CA2B11A896E4225900B5D4EA260BDA4"/>
    <w:rsid w:val="00163F30"/>
    <w:rPr>
      <w:szCs w:val="20"/>
      <w:lang w:val="en-IN"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404040" w:themeColor="text1" w:themeTint="BF"/>
      <w:kern w:val="0"/>
      <w:sz w:val="20"/>
      <w:szCs w:val="26"/>
      <w14:ligatures w14:val="none"/>
    </w:rPr>
  </w:style>
  <w:style w:type="paragraph" w:customStyle="1" w:styleId="21309125D6194CE693069F42F49A93EB">
    <w:name w:val="21309125D6194CE693069F42F49A93EB"/>
    <w:rsid w:val="0059348D"/>
    <w:rPr>
      <w:szCs w:val="20"/>
      <w:lang w:val="en-IN" w:eastAsia="en-I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4B1357944B24FB3CC291E0CCEF3DF" ma:contentTypeVersion="13" ma:contentTypeDescription="Create a new document." ma:contentTypeScope="" ma:versionID="aa0753396fbff32bb261b8d83c011632">
  <xsd:schema xmlns:xsd="http://www.w3.org/2001/XMLSchema" xmlns:xs="http://www.w3.org/2001/XMLSchema" xmlns:p="http://schemas.microsoft.com/office/2006/metadata/properties" xmlns:ns3="1af84040-333a-4c86-bc7b-a3338b67e316" xmlns:ns4="d1fcd23a-06ac-484a-9df7-ed594f2b5e7b" targetNamespace="http://schemas.microsoft.com/office/2006/metadata/properties" ma:root="true" ma:fieldsID="8d2d652e35f29ae254e080559d2ec89c" ns3:_="" ns4:_="">
    <xsd:import namespace="1af84040-333a-4c86-bc7b-a3338b67e316"/>
    <xsd:import namespace="d1fcd23a-06ac-484a-9df7-ed594f2b5e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84040-333a-4c86-bc7b-a3338b67e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cd23a-06ac-484a-9df7-ed594f2b5e7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84040-333a-4c86-bc7b-a3338b67e316" xsi:nil="true"/>
  </documentManagement>
</p:properti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A2A505-F2EA-439D-A12C-D3F5353D3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84040-333a-4c86-bc7b-a3338b67e316"/>
    <ds:schemaRef ds:uri="d1fcd23a-06ac-484a-9df7-ed594f2b5e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1af84040-333a-4c86-bc7b-a3338b67e316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0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2023-09-08T12:18:00Z</dcterms:created>
  <dcterms:modified xsi:type="dcterms:W3CDTF">2025-10-14T06:30:00Z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0x0101007514B1357944B24FB3CC291E0CCEF3DF</vt:lpwstr>
  </property>
</Properties>
</file>
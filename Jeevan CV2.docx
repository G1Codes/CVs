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11886038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 xml:space="preserve">Jivan </w:t>
            </w:r>
            <w:r w:rsidR="006A390B">
              <w:t>Aher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3775F7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1A822392" w:rsidR="00551F05" w:rsidRPr="007575C9" w:rsidRDefault="003775F7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6A390B" w:rsidRPr="00CE2058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jeevanaherpatil@gmail.com</w:t>
              </w:r>
            </w:hyperlink>
          </w:p>
          <w:p w14:paraId="5105F84A" w14:textId="6D1310F6" w:rsidR="00E85732" w:rsidRPr="00E85732" w:rsidRDefault="00551F05" w:rsidP="00E85732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 xml:space="preserve">+91 </w:t>
            </w:r>
            <w:r w:rsidR="006A390B">
              <w:rPr>
                <w:rFonts w:ascii="Calibri" w:hAnsi="Calibri" w:cs="Calibri"/>
                <w:noProof/>
                <w:lang w:val="it-IT"/>
              </w:rPr>
              <w:t>9172043219</w:t>
            </w:r>
          </w:p>
          <w:p w14:paraId="675BA1E0" w14:textId="57A7877F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7E2C19B1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2AD21B01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56E0236" w14:textId="20D11701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638269CD" w14:textId="77777777" w:rsidR="001F7A28" w:rsidRPr="001F7A28" w:rsidRDefault="001F7A28" w:rsidP="001F7A28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31AA87ED" w14:textId="77777777" w:rsidR="001F7A28" w:rsidRPr="001F7A28" w:rsidRDefault="001F7A28" w:rsidP="001F7A28">
            <w:p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7FE9589D" w14:textId="1542C082" w:rsidR="005318EF" w:rsidRDefault="005318EF" w:rsidP="005318EF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12B164B6" w14:textId="77777777" w:rsidR="005318EF" w:rsidRPr="005318EF" w:rsidRDefault="005318EF" w:rsidP="005318EF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381FDDB7" w14:textId="56B902E8" w:rsidR="00551F05" w:rsidRPr="005318EF" w:rsidRDefault="005318EF" w:rsidP="005318EF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2F94F301" w14:textId="77777777" w:rsidR="005318EF" w:rsidRPr="00551F05" w:rsidRDefault="005318EF" w:rsidP="005318EF">
            <w:pPr>
              <w:pStyle w:val="ListParagraph"/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</w:p>
          <w:p w14:paraId="3A2B179B" w14:textId="58A9333D" w:rsidR="00721062" w:rsidRPr="00721062" w:rsidRDefault="00721062" w:rsidP="00721062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23560EA" w14:textId="77777777" w:rsidR="00721062" w:rsidRPr="00721062" w:rsidRDefault="00721062" w:rsidP="00721062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494D857C" w14:textId="29FBD01E" w:rsidR="00721062" w:rsidRPr="00721062" w:rsidRDefault="00721062" w:rsidP="00721062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3E06D012" w14:textId="0E0F62E9" w:rsidR="00721062" w:rsidRPr="00721062" w:rsidRDefault="00721062" w:rsidP="00721062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 w:rsidR="00FB0F03">
              <w:rPr>
                <w:rFonts w:ascii="Calibri" w:hAnsi="Calibri" w:cs="Calibri"/>
                <w:lang w:val="en-IN"/>
              </w:rPr>
              <w:t>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5E2AB9C" w14:textId="77777777" w:rsidR="00551F05" w:rsidRPr="00A3224B" w:rsidRDefault="003775F7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</w:rPr>
            </w:pPr>
            <w:hyperlink r:id="rId12" w:history="1">
              <w:r w:rsidR="00551F05" w:rsidRPr="007717CC">
                <w:rPr>
                  <w:rFonts w:ascii="Calibri" w:hAnsi="Calibri" w:cs="Calibri"/>
                  <w:b/>
                  <w:bCs/>
                  <w:sz w:val="24"/>
                  <w:u w:val="single"/>
                </w:rPr>
                <w:t>Real Estate Price Prediction Web App</w:t>
              </w:r>
            </w:hyperlink>
            <w:r w:rsidR="00551F05" w:rsidRPr="00A3453A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(</w:t>
            </w:r>
            <w:proofErr w:type="spellStart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Streamlit</w:t>
            </w:r>
            <w:proofErr w:type="spellEnd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 xml:space="preserve">)  </w:t>
            </w:r>
          </w:p>
          <w:p w14:paraId="13DE6906" w14:textId="77777777" w:rsidR="00551F05" w:rsidRPr="00551F05" w:rsidRDefault="00551F05" w:rsidP="00551F0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D02B47">
              <w:rPr>
                <w:rFonts w:ascii="Calibri" w:hAnsi="Calibri" w:cs="Calibri"/>
                <w:lang w:val="en-IN"/>
              </w:rPr>
              <w:t xml:space="preserve">Built a </w:t>
            </w:r>
            <w:proofErr w:type="spellStart"/>
            <w:r w:rsidRPr="00D02B47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D02B47">
              <w:rPr>
                <w:rFonts w:ascii="Calibri" w:hAnsi="Calibri" w:cs="Calibri"/>
                <w:lang w:val="en-IN"/>
              </w:rPr>
              <w:t xml:space="preserve"> web app to predict real estate prices using a Random Forest model with 85% accuracy.</w:t>
            </w: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C402B28" w14:textId="35146930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4D5B01E3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Techdata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Solutions </w:t>
      </w:r>
    </w:p>
    <w:p w14:paraId="1E043153" w14:textId="5FE479B6" w:rsidR="00864139" w:rsidRPr="00864139" w:rsidRDefault="00864139" w:rsidP="0027067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>Data Science Intern</w:t>
      </w:r>
    </w:p>
    <w:p w14:paraId="5E3477ED" w14:textId="53E9D9F2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Jul-2024 – Jan-2025</w:t>
      </w:r>
      <w:r w:rsidRPr="004306FD">
        <w:rPr>
          <w:rFonts w:ascii="Calibri" w:hAnsi="Calibri" w:cs="Calibri"/>
        </w:rPr>
        <w:t>)</w:t>
      </w:r>
    </w:p>
    <w:p w14:paraId="2292F988" w14:textId="2EF559EF" w:rsidR="008077E7" w:rsidRPr="008077E7" w:rsidRDefault="008077E7" w:rsidP="008077E7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Explored applications of </w:t>
      </w:r>
      <w:r w:rsidRPr="004553F0">
        <w:rPr>
          <w:rFonts w:ascii="Calibri" w:hAnsi="Calibri" w:cs="Calibri"/>
          <w:b/>
          <w:bCs/>
          <w:lang w:val="en-IN"/>
        </w:rPr>
        <w:t>Generative AI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LLMs</w:t>
      </w:r>
      <w:r w:rsidRPr="004553F0">
        <w:rPr>
          <w:rFonts w:ascii="Calibri" w:hAnsi="Calibri" w:cs="Calibri"/>
          <w:lang w:val="en-IN"/>
        </w:rPr>
        <w:t xml:space="preserve"> in </w:t>
      </w:r>
      <w:r w:rsidRPr="004553F0">
        <w:rPr>
          <w:rFonts w:ascii="Calibri" w:hAnsi="Calibri" w:cs="Calibri"/>
          <w:b/>
          <w:bCs/>
          <w:lang w:val="en-IN"/>
        </w:rPr>
        <w:t>data science</w:t>
      </w:r>
      <w:r w:rsidRPr="004553F0">
        <w:rPr>
          <w:rFonts w:ascii="Calibri" w:hAnsi="Calibri" w:cs="Calibri"/>
          <w:lang w:val="en-IN"/>
        </w:rPr>
        <w:t xml:space="preserve"> workflows, enhancing automation and analytical depth.</w:t>
      </w:r>
    </w:p>
    <w:p w14:paraId="1E9C0788" w14:textId="61F8D868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lastRenderedPageBreak/>
        <w:t xml:space="preserve">Worked on real-world datasets, applying data preprocessing, </w:t>
      </w:r>
      <w:r w:rsidRPr="004553F0">
        <w:rPr>
          <w:rFonts w:ascii="Calibri" w:hAnsi="Calibri" w:cs="Calibri"/>
          <w:b/>
          <w:bCs/>
          <w:lang w:val="en-IN"/>
        </w:rPr>
        <w:t>EDA</w:t>
      </w:r>
      <w:r w:rsidRPr="004553F0">
        <w:rPr>
          <w:rFonts w:ascii="Calibri" w:hAnsi="Calibri" w:cs="Calibri"/>
          <w:lang w:val="en-IN"/>
        </w:rPr>
        <w:t xml:space="preserve">, and </w:t>
      </w:r>
      <w:r w:rsidRPr="004553F0">
        <w:rPr>
          <w:rFonts w:ascii="Calibri" w:hAnsi="Calibri" w:cs="Calibri"/>
          <w:b/>
          <w:bCs/>
          <w:lang w:val="en-IN"/>
        </w:rPr>
        <w:t>machine learning</w:t>
      </w:r>
      <w:r w:rsidRPr="004553F0">
        <w:rPr>
          <w:rFonts w:ascii="Calibri" w:hAnsi="Calibri" w:cs="Calibri"/>
          <w:lang w:val="en-IN"/>
        </w:rPr>
        <w:t xml:space="preserve"> techniques to solve business problems.</w:t>
      </w:r>
    </w:p>
    <w:p w14:paraId="62D9AC52" w14:textId="77777777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Built and evaluated </w:t>
      </w:r>
      <w:r w:rsidRPr="004553F0">
        <w:rPr>
          <w:rFonts w:ascii="Calibri" w:hAnsi="Calibri" w:cs="Calibri"/>
          <w:b/>
          <w:bCs/>
          <w:lang w:val="en-IN"/>
        </w:rPr>
        <w:t>predictive models</w:t>
      </w:r>
      <w:r w:rsidRPr="004553F0">
        <w:rPr>
          <w:rFonts w:ascii="Calibri" w:hAnsi="Calibri" w:cs="Calibri"/>
          <w:lang w:val="en-IN"/>
        </w:rPr>
        <w:t xml:space="preserve">, and developed insightful visualizations using </w:t>
      </w:r>
      <w:r w:rsidRPr="004553F0">
        <w:rPr>
          <w:rFonts w:ascii="Calibri" w:hAnsi="Calibri" w:cs="Calibri"/>
          <w:b/>
          <w:bCs/>
          <w:lang w:val="en-IN"/>
        </w:rPr>
        <w:t>Matplotlib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Seaborn</w:t>
      </w:r>
      <w:r w:rsidRPr="004553F0">
        <w:rPr>
          <w:rFonts w:ascii="Calibri" w:hAnsi="Calibri" w:cs="Calibri"/>
          <w:lang w:val="en-IN"/>
        </w:rPr>
        <w:t xml:space="preserve"> for data-driven decision-making.</w:t>
      </w: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1AF03890" w14:textId="0FFB99A3" w:rsidR="00551F05" w:rsidRP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3CF9C55D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5307946D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using </w:t>
      </w:r>
      <w:r w:rsidR="009175FD">
        <w:rPr>
          <w:rFonts w:ascii="Calibri" w:hAnsi="Calibri" w:cs="Calibri"/>
        </w:rPr>
        <w:t>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7777777" w:rsidR="00DA48F4" w:rsidRPr="00DA48F4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 xml:space="preserve">Developed classification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3B85221F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7D7DD5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quality-checking</w:t>
      </w:r>
      <w:r w:rsidR="006B0FB1">
        <w:rPr>
          <w:rFonts w:ascii="Calibri" w:hAnsi="Calibri" w:cs="Calibri"/>
        </w:rPr>
        <w:t xml:space="preserve">, </w:t>
      </w:r>
      <w:r w:rsidRPr="00DA48F4">
        <w:rPr>
          <w:rFonts w:ascii="Calibri" w:hAnsi="Calibri" w:cs="Calibri"/>
        </w:rPr>
        <w:t>ensuring compliance with regulatory standards.</w:t>
      </w:r>
    </w:p>
    <w:p w14:paraId="78E4BFBF" w14:textId="616E3BDF" w:rsidR="00C63049" w:rsidRPr="00081937" w:rsidRDefault="00DA48F4" w:rsidP="00081937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1542E32C" w14:textId="77777777" w:rsidR="00994D24" w:rsidRDefault="00994D24" w:rsidP="00081937">
      <w:pPr>
        <w:ind w:right="0"/>
      </w:pPr>
    </w:p>
    <w:p w14:paraId="3C3314D8" w14:textId="77777777" w:rsidR="00B55FDD" w:rsidRPr="008628E3" w:rsidRDefault="003775F7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</w:t>
      </w:r>
      <w:r w:rsidRPr="00E03A99">
        <w:rPr>
          <w:rFonts w:ascii="Calibri" w:hAnsi="Calibri" w:cs="Calibri"/>
          <w:lang w:val="it-IT"/>
        </w:rPr>
        <w:t>4)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A98AE" w14:textId="77777777" w:rsidR="003775F7" w:rsidRDefault="003775F7" w:rsidP="00AA35A8">
      <w:pPr>
        <w:spacing w:line="240" w:lineRule="auto"/>
      </w:pPr>
      <w:r>
        <w:separator/>
      </w:r>
    </w:p>
  </w:endnote>
  <w:endnote w:type="continuationSeparator" w:id="0">
    <w:p w14:paraId="1BE445E5" w14:textId="77777777" w:rsidR="003775F7" w:rsidRDefault="003775F7" w:rsidP="00AA35A8">
      <w:pPr>
        <w:spacing w:line="240" w:lineRule="auto"/>
      </w:pPr>
      <w:r>
        <w:continuationSeparator/>
      </w:r>
    </w:p>
  </w:endnote>
  <w:endnote w:type="continuationNotice" w:id="1">
    <w:p w14:paraId="5F8DA0D1" w14:textId="77777777" w:rsidR="003775F7" w:rsidRDefault="003775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9DD21" w14:textId="77777777" w:rsidR="003775F7" w:rsidRDefault="003775F7" w:rsidP="00AA35A8">
      <w:pPr>
        <w:spacing w:line="240" w:lineRule="auto"/>
      </w:pPr>
      <w:r>
        <w:separator/>
      </w:r>
    </w:p>
  </w:footnote>
  <w:footnote w:type="continuationSeparator" w:id="0">
    <w:p w14:paraId="689F3807" w14:textId="77777777" w:rsidR="003775F7" w:rsidRDefault="003775F7" w:rsidP="00AA35A8">
      <w:pPr>
        <w:spacing w:line="240" w:lineRule="auto"/>
      </w:pPr>
      <w:r>
        <w:continuationSeparator/>
      </w:r>
    </w:p>
  </w:footnote>
  <w:footnote w:type="continuationNotice" w:id="1">
    <w:p w14:paraId="79D1F9D2" w14:textId="77777777" w:rsidR="003775F7" w:rsidRDefault="003775F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89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2152"/>
    <w:rsid w:val="00132E7B"/>
    <w:rsid w:val="00137325"/>
    <w:rsid w:val="00137DE7"/>
    <w:rsid w:val="00140141"/>
    <w:rsid w:val="00142222"/>
    <w:rsid w:val="001441C0"/>
    <w:rsid w:val="001449BC"/>
    <w:rsid w:val="001540E8"/>
    <w:rsid w:val="00167789"/>
    <w:rsid w:val="00173CDC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61722"/>
    <w:rsid w:val="00270671"/>
    <w:rsid w:val="0027193E"/>
    <w:rsid w:val="00286072"/>
    <w:rsid w:val="00291EA3"/>
    <w:rsid w:val="002A0B41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248AF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775F7"/>
    <w:rsid w:val="00380411"/>
    <w:rsid w:val="00384BA3"/>
    <w:rsid w:val="00384CFA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C5943"/>
    <w:rsid w:val="003E7BEC"/>
    <w:rsid w:val="003F31D0"/>
    <w:rsid w:val="004013A2"/>
    <w:rsid w:val="00402A97"/>
    <w:rsid w:val="004058FA"/>
    <w:rsid w:val="00415CF3"/>
    <w:rsid w:val="0041784A"/>
    <w:rsid w:val="00417B44"/>
    <w:rsid w:val="004259F8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97"/>
    <w:rsid w:val="00524D83"/>
    <w:rsid w:val="00525AE5"/>
    <w:rsid w:val="005262BB"/>
    <w:rsid w:val="005318EF"/>
    <w:rsid w:val="0053414E"/>
    <w:rsid w:val="00537559"/>
    <w:rsid w:val="005408D2"/>
    <w:rsid w:val="0055049C"/>
    <w:rsid w:val="0055173D"/>
    <w:rsid w:val="00551F05"/>
    <w:rsid w:val="00560D1B"/>
    <w:rsid w:val="00563661"/>
    <w:rsid w:val="00571E80"/>
    <w:rsid w:val="00574A80"/>
    <w:rsid w:val="00581D4E"/>
    <w:rsid w:val="00584BFA"/>
    <w:rsid w:val="005A06AB"/>
    <w:rsid w:val="005A40B5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13DB"/>
    <w:rsid w:val="00664BBB"/>
    <w:rsid w:val="00667881"/>
    <w:rsid w:val="00672114"/>
    <w:rsid w:val="00672CAA"/>
    <w:rsid w:val="006828A5"/>
    <w:rsid w:val="00686072"/>
    <w:rsid w:val="0069541B"/>
    <w:rsid w:val="006A1E18"/>
    <w:rsid w:val="006A37C0"/>
    <w:rsid w:val="006A390B"/>
    <w:rsid w:val="006A7411"/>
    <w:rsid w:val="006A7905"/>
    <w:rsid w:val="006B0FB1"/>
    <w:rsid w:val="006C7F5A"/>
    <w:rsid w:val="006D4544"/>
    <w:rsid w:val="006D657C"/>
    <w:rsid w:val="0070360A"/>
    <w:rsid w:val="007074B6"/>
    <w:rsid w:val="00716BF1"/>
    <w:rsid w:val="00721062"/>
    <w:rsid w:val="0073185F"/>
    <w:rsid w:val="00732283"/>
    <w:rsid w:val="007349C0"/>
    <w:rsid w:val="0073788E"/>
    <w:rsid w:val="0074039E"/>
    <w:rsid w:val="00742A42"/>
    <w:rsid w:val="00746B0A"/>
    <w:rsid w:val="007575C9"/>
    <w:rsid w:val="007717CC"/>
    <w:rsid w:val="00781335"/>
    <w:rsid w:val="00783DE5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69B7"/>
    <w:rsid w:val="007D0866"/>
    <w:rsid w:val="007D6149"/>
    <w:rsid w:val="007D7DD5"/>
    <w:rsid w:val="007D7F15"/>
    <w:rsid w:val="007E233B"/>
    <w:rsid w:val="007F73E9"/>
    <w:rsid w:val="007F78DA"/>
    <w:rsid w:val="00800286"/>
    <w:rsid w:val="00800A46"/>
    <w:rsid w:val="0080208E"/>
    <w:rsid w:val="008058FF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A5817"/>
    <w:rsid w:val="009A784D"/>
    <w:rsid w:val="009B4B3C"/>
    <w:rsid w:val="009C2571"/>
    <w:rsid w:val="009D13B2"/>
    <w:rsid w:val="009D646A"/>
    <w:rsid w:val="009F16A5"/>
    <w:rsid w:val="009F7098"/>
    <w:rsid w:val="00A016B0"/>
    <w:rsid w:val="00A1759A"/>
    <w:rsid w:val="00A24280"/>
    <w:rsid w:val="00A3224B"/>
    <w:rsid w:val="00A3453A"/>
    <w:rsid w:val="00A406C3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A3C86"/>
    <w:rsid w:val="00AB4110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8B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504A4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46921"/>
    <w:rsid w:val="00D55821"/>
    <w:rsid w:val="00D55BF7"/>
    <w:rsid w:val="00D573F0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3A99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60C0"/>
    <w:rsid w:val="00E77096"/>
    <w:rsid w:val="00E77187"/>
    <w:rsid w:val="00E849E1"/>
    <w:rsid w:val="00E85732"/>
    <w:rsid w:val="00E87784"/>
    <w:rsid w:val="00E87E1B"/>
    <w:rsid w:val="00E949B0"/>
    <w:rsid w:val="00E96C85"/>
    <w:rsid w:val="00EA4C06"/>
    <w:rsid w:val="00EA666A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al-estate-analytics.streamlit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aherpatil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0F3F9D"/>
    <w:rsid w:val="00131CD5"/>
    <w:rsid w:val="00137325"/>
    <w:rsid w:val="00163F30"/>
    <w:rsid w:val="00182C3E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D333D"/>
    <w:rsid w:val="005E7E3C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C3044"/>
    <w:rsid w:val="009F217D"/>
    <w:rsid w:val="00A31817"/>
    <w:rsid w:val="00AB1F00"/>
    <w:rsid w:val="00AC5889"/>
    <w:rsid w:val="00AD6084"/>
    <w:rsid w:val="00B85223"/>
    <w:rsid w:val="00BA1366"/>
    <w:rsid w:val="00BC28A1"/>
    <w:rsid w:val="00BE45E3"/>
    <w:rsid w:val="00C3263E"/>
    <w:rsid w:val="00C36EE2"/>
    <w:rsid w:val="00C51BC4"/>
    <w:rsid w:val="00C53A02"/>
    <w:rsid w:val="00C629B4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2025-08-25T14:53:00Z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